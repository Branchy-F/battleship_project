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EFE9" w14:textId="45C0DD96" w:rsidR="004E1727" w:rsidRPr="00B20A1E" w:rsidRDefault="00AC6D29" w:rsidP="00552050">
      <w:pPr>
        <w:ind w:right="51"/>
        <w:rPr>
          <w:rFonts w:ascii="Verdana" w:hAnsi="Verdana"/>
          <w:b/>
          <w:color w:val="4472C4" w:themeColor="accent1"/>
          <w:sz w:val="32"/>
          <w:szCs w:val="32"/>
        </w:rPr>
      </w:pPr>
      <w:r>
        <w:rPr>
          <w:rFonts w:ascii="Verdana" w:hAnsi="Verdana"/>
          <w:color w:val="4472C4" w:themeColor="accent1"/>
          <w:sz w:val="40"/>
          <w:szCs w:val="40"/>
        </w:rPr>
        <w:t>F</w:t>
      </w:r>
      <w:r w:rsidR="0069579C">
        <w:rPr>
          <w:rFonts w:ascii="Verdana" w:hAnsi="Verdana"/>
          <w:color w:val="4472C4" w:themeColor="accent1"/>
          <w:sz w:val="40"/>
          <w:szCs w:val="40"/>
        </w:rPr>
        <w:t>eedback</w:t>
      </w:r>
    </w:p>
    <w:p w14:paraId="05E0897A" w14:textId="77777777" w:rsidR="004E1727" w:rsidRPr="004E1727" w:rsidRDefault="004E1727" w:rsidP="00552050">
      <w:pPr>
        <w:ind w:right="51"/>
        <w:rPr>
          <w:rFonts w:ascii="Verdana" w:hAnsi="Verdana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7"/>
        <w:gridCol w:w="2726"/>
        <w:gridCol w:w="1930"/>
        <w:gridCol w:w="3130"/>
      </w:tblGrid>
      <w:tr w:rsidR="00DF67D0" w:rsidRPr="003724B1" w14:paraId="707F8F51" w14:textId="77777777" w:rsidTr="0090715B">
        <w:tc>
          <w:tcPr>
            <w:tcW w:w="2047" w:type="dxa"/>
          </w:tcPr>
          <w:p w14:paraId="2C5E7B1B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3FA58CEE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Name:</w:t>
            </w:r>
          </w:p>
        </w:tc>
        <w:tc>
          <w:tcPr>
            <w:tcW w:w="2726" w:type="dxa"/>
            <w:tcBorders>
              <w:bottom w:val="single" w:sz="4" w:space="0" w:color="000000"/>
            </w:tcBorders>
          </w:tcPr>
          <w:p w14:paraId="4D1C634C" w14:textId="77777777" w:rsidR="00DF67D0" w:rsidRDefault="00DF67D0" w:rsidP="009702F1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</w:tc>
        <w:tc>
          <w:tcPr>
            <w:tcW w:w="1930" w:type="dxa"/>
            <w:tcBorders>
              <w:left w:val="nil"/>
            </w:tcBorders>
          </w:tcPr>
          <w:p w14:paraId="551A3678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69A88DF5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Firma:</w:t>
            </w:r>
          </w:p>
        </w:tc>
        <w:tc>
          <w:tcPr>
            <w:tcW w:w="3130" w:type="dxa"/>
            <w:tcBorders>
              <w:bottom w:val="single" w:sz="4" w:space="0" w:color="000000"/>
            </w:tcBorders>
            <w:vAlign w:val="bottom"/>
          </w:tcPr>
          <w:p w14:paraId="025ACD38" w14:textId="355B016C" w:rsidR="00DF67D0" w:rsidRDefault="00DF67D0" w:rsidP="00B20A1E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</w:tc>
      </w:tr>
      <w:tr w:rsidR="00DF67D0" w:rsidRPr="003724B1" w14:paraId="3AE6D95B" w14:textId="77777777" w:rsidTr="0090715B">
        <w:trPr>
          <w:trHeight w:val="90"/>
        </w:trPr>
        <w:tc>
          <w:tcPr>
            <w:tcW w:w="2047" w:type="dxa"/>
          </w:tcPr>
          <w:p w14:paraId="68AA1C8C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61161D05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Seminarthema:</w:t>
            </w:r>
          </w:p>
        </w:tc>
        <w:tc>
          <w:tcPr>
            <w:tcW w:w="27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6433D1" w14:textId="77418164" w:rsidR="00DF67D0" w:rsidRDefault="0090715B" w:rsidP="00B20A1E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Java</w:t>
            </w:r>
          </w:p>
        </w:tc>
        <w:tc>
          <w:tcPr>
            <w:tcW w:w="1930" w:type="dxa"/>
            <w:tcBorders>
              <w:left w:val="nil"/>
            </w:tcBorders>
          </w:tcPr>
          <w:p w14:paraId="27249B17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425E83BE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Seminar</w:t>
            </w:r>
            <w:r w:rsidR="00B20A1E">
              <w:rPr>
                <w:rFonts w:ascii="Verdana" w:hAnsi="Verdana"/>
                <w:b/>
                <w:bCs/>
              </w:rPr>
              <w:t>-</w:t>
            </w:r>
            <w:r w:rsidR="00B20A1E">
              <w:rPr>
                <w:rFonts w:ascii="Verdana" w:hAnsi="Verdana"/>
                <w:b/>
                <w:bCs/>
              </w:rPr>
              <w:br/>
            </w:r>
            <w:proofErr w:type="spellStart"/>
            <w:r>
              <w:rPr>
                <w:rFonts w:ascii="Verdana" w:hAnsi="Verdana"/>
                <w:b/>
                <w:bCs/>
              </w:rPr>
              <w:t>leiter</w:t>
            </w:r>
            <w:proofErr w:type="spellEnd"/>
            <w:r>
              <w:rPr>
                <w:rFonts w:ascii="Verdana" w:hAnsi="Verdana"/>
                <w:b/>
                <w:bCs/>
              </w:rPr>
              <w:t>:</w:t>
            </w:r>
          </w:p>
        </w:tc>
        <w:tc>
          <w:tcPr>
            <w:tcW w:w="313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F0E751" w14:textId="28EE0402" w:rsidR="00DF67D0" w:rsidRDefault="0090715B" w:rsidP="00B20A1E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Friedrich Kiltz</w:t>
            </w:r>
          </w:p>
        </w:tc>
      </w:tr>
      <w:tr w:rsidR="00DF67D0" w:rsidRPr="003724B1" w14:paraId="6609354A" w14:textId="77777777" w:rsidTr="0090715B">
        <w:tc>
          <w:tcPr>
            <w:tcW w:w="2047" w:type="dxa"/>
          </w:tcPr>
          <w:p w14:paraId="452D441C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749ACE05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Datum:</w:t>
            </w:r>
          </w:p>
        </w:tc>
        <w:tc>
          <w:tcPr>
            <w:tcW w:w="272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DE8C93" w14:textId="6BE62742" w:rsidR="00DF67D0" w:rsidRDefault="0090715B" w:rsidP="00B20A1E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18</w:t>
            </w:r>
            <w:r w:rsidR="0069579C">
              <w:rPr>
                <w:rFonts w:ascii="Verdana" w:hAnsi="Verdana"/>
                <w:b/>
                <w:bCs/>
              </w:rPr>
              <w:t>.0</w:t>
            </w:r>
            <w:r>
              <w:rPr>
                <w:rFonts w:ascii="Verdana" w:hAnsi="Verdana"/>
                <w:b/>
                <w:bCs/>
              </w:rPr>
              <w:t>2</w:t>
            </w:r>
            <w:r w:rsidR="0069579C">
              <w:rPr>
                <w:rFonts w:ascii="Verdana" w:hAnsi="Verdana"/>
                <w:b/>
                <w:bCs/>
              </w:rPr>
              <w:t>.202</w:t>
            </w: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1930" w:type="dxa"/>
            <w:tcBorders>
              <w:left w:val="nil"/>
            </w:tcBorders>
          </w:tcPr>
          <w:p w14:paraId="01C3DFDD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526FC985" w14:textId="77777777" w:rsidR="00DF67D0" w:rsidRDefault="00DF67D0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Ort:</w:t>
            </w:r>
          </w:p>
        </w:tc>
        <w:tc>
          <w:tcPr>
            <w:tcW w:w="3130" w:type="dxa"/>
            <w:tcBorders>
              <w:top w:val="single" w:sz="4" w:space="0" w:color="000000"/>
              <w:bottom w:val="single" w:sz="4" w:space="0" w:color="000000"/>
            </w:tcBorders>
          </w:tcPr>
          <w:p w14:paraId="2592E1EA" w14:textId="77777777" w:rsidR="00592A78" w:rsidRDefault="00592A78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</w:p>
          <w:p w14:paraId="0EF19C63" w14:textId="46EB19DF" w:rsidR="00DF67D0" w:rsidRDefault="0090715B">
            <w:pPr>
              <w:pStyle w:val="Kommentartext"/>
              <w:ind w:right="51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online</w:t>
            </w:r>
          </w:p>
        </w:tc>
      </w:tr>
    </w:tbl>
    <w:p w14:paraId="0A4E41FC" w14:textId="77777777" w:rsidR="004E1727" w:rsidRPr="004E1727" w:rsidRDefault="004E1727" w:rsidP="00552050">
      <w:pPr>
        <w:ind w:right="51"/>
        <w:rPr>
          <w:rFonts w:ascii="Verdana" w:hAnsi="Verdana"/>
          <w:b/>
        </w:rPr>
      </w:pPr>
    </w:p>
    <w:p w14:paraId="57A5EE67" w14:textId="6772F0BA" w:rsidR="00DF61C0" w:rsidRDefault="00DF61C0" w:rsidP="00DF61C0">
      <w:pPr>
        <w:ind w:right="51"/>
        <w:rPr>
          <w:rFonts w:ascii="Verdana" w:hAnsi="Verdana"/>
          <w:b/>
        </w:rPr>
      </w:pPr>
      <w:r w:rsidRPr="004E1727">
        <w:rPr>
          <w:rFonts w:ascii="Verdana" w:hAnsi="Verdana"/>
          <w:b/>
        </w:rPr>
        <w:t xml:space="preserve">Was hat </w:t>
      </w:r>
      <w:r w:rsidR="0069579C">
        <w:rPr>
          <w:rFonts w:ascii="Verdana" w:hAnsi="Verdana"/>
          <w:b/>
        </w:rPr>
        <w:t>Dir</w:t>
      </w:r>
      <w:r w:rsidRPr="004E1727">
        <w:rPr>
          <w:rFonts w:ascii="Verdana" w:hAnsi="Verdana"/>
          <w:b/>
        </w:rPr>
        <w:t xml:space="preserve"> besonders gut gefallen?</w:t>
      </w:r>
    </w:p>
    <w:p w14:paraId="13B7B85E" w14:textId="77777777" w:rsidR="00DF61C0" w:rsidRDefault="00DF61C0" w:rsidP="00DF61C0">
      <w:pPr>
        <w:ind w:right="51"/>
        <w:rPr>
          <w:rFonts w:ascii="Verdana" w:hAnsi="Verdana"/>
          <w:b/>
        </w:rPr>
      </w:pPr>
    </w:p>
    <w:p w14:paraId="0A28A48D" w14:textId="36940A31" w:rsidR="00DF61C0" w:rsidRDefault="00DF61C0" w:rsidP="00DF61C0">
      <w:pPr>
        <w:ind w:right="51"/>
        <w:rPr>
          <w:rFonts w:ascii="Verdana" w:hAnsi="Verdana"/>
          <w:b/>
        </w:rPr>
      </w:pPr>
    </w:p>
    <w:p w14:paraId="543D63C1" w14:textId="77777777" w:rsidR="00DF61C0" w:rsidRDefault="00DF61C0" w:rsidP="00DF61C0">
      <w:pPr>
        <w:pBdr>
          <w:top w:val="single" w:sz="12" w:space="1" w:color="auto"/>
          <w:bottom w:val="single" w:sz="12" w:space="1" w:color="auto"/>
        </w:pBdr>
        <w:ind w:right="51"/>
        <w:rPr>
          <w:rFonts w:ascii="Verdana" w:hAnsi="Verdana"/>
          <w:b/>
        </w:rPr>
      </w:pPr>
    </w:p>
    <w:p w14:paraId="5228B53C" w14:textId="77777777" w:rsidR="00DF61C0" w:rsidRDefault="00DF61C0" w:rsidP="00DF61C0">
      <w:pPr>
        <w:pBdr>
          <w:top w:val="single" w:sz="12" w:space="1" w:color="auto"/>
          <w:bottom w:val="single" w:sz="12" w:space="1" w:color="auto"/>
        </w:pBdr>
        <w:ind w:right="51"/>
        <w:rPr>
          <w:rFonts w:ascii="Verdana" w:hAnsi="Verdana"/>
          <w:b/>
        </w:rPr>
      </w:pPr>
    </w:p>
    <w:p w14:paraId="7EBD9BA1" w14:textId="5A535BD8" w:rsidR="00DF61C0" w:rsidRPr="004E1727" w:rsidRDefault="00DF61C0" w:rsidP="00DF61C0">
      <w:pPr>
        <w:pStyle w:val="berschrift1"/>
        <w:spacing w:before="0" w:after="0"/>
        <w:ind w:right="51"/>
        <w:rPr>
          <w:rFonts w:ascii="Verdana" w:hAnsi="Verdana"/>
          <w:b/>
          <w:sz w:val="20"/>
        </w:rPr>
      </w:pPr>
      <w:r w:rsidRPr="004E1727">
        <w:rPr>
          <w:rFonts w:ascii="Verdana" w:hAnsi="Verdana"/>
          <w:b/>
          <w:sz w:val="20"/>
        </w:rPr>
        <w:t xml:space="preserve">Was hat </w:t>
      </w:r>
      <w:r w:rsidR="0069579C">
        <w:rPr>
          <w:rFonts w:ascii="Verdana" w:hAnsi="Verdana"/>
          <w:b/>
          <w:sz w:val="20"/>
        </w:rPr>
        <w:t>Dir</w:t>
      </w:r>
      <w:r w:rsidRPr="004E1727">
        <w:rPr>
          <w:rFonts w:ascii="Verdana" w:hAnsi="Verdana"/>
          <w:b/>
          <w:sz w:val="20"/>
        </w:rPr>
        <w:t xml:space="preserve"> weniger gut gefallen?</w:t>
      </w:r>
    </w:p>
    <w:p w14:paraId="4B0871B7" w14:textId="77777777" w:rsidR="00DF61C0" w:rsidRDefault="00DF61C0" w:rsidP="00DF61C0">
      <w:pPr>
        <w:ind w:right="51"/>
        <w:rPr>
          <w:rFonts w:ascii="Verdana" w:hAnsi="Verdana"/>
          <w:b/>
        </w:rPr>
      </w:pPr>
    </w:p>
    <w:p w14:paraId="1DFF47A2" w14:textId="77777777" w:rsidR="00DF61C0" w:rsidRDefault="00DF61C0" w:rsidP="00DF61C0">
      <w:pPr>
        <w:ind w:right="51"/>
        <w:rPr>
          <w:rFonts w:ascii="Verdana" w:hAnsi="Verdana"/>
          <w:b/>
        </w:rPr>
      </w:pPr>
    </w:p>
    <w:p w14:paraId="656BD6A2" w14:textId="77777777" w:rsidR="00DF61C0" w:rsidRDefault="00DF61C0" w:rsidP="00DF61C0">
      <w:pPr>
        <w:pBdr>
          <w:top w:val="single" w:sz="12" w:space="1" w:color="auto"/>
          <w:bottom w:val="single" w:sz="12" w:space="1" w:color="auto"/>
        </w:pBdr>
        <w:ind w:right="51"/>
        <w:rPr>
          <w:rFonts w:ascii="Verdana" w:hAnsi="Verdana"/>
          <w:b/>
        </w:rPr>
      </w:pPr>
    </w:p>
    <w:p w14:paraId="7515FB4F" w14:textId="77777777" w:rsidR="00DF61C0" w:rsidRDefault="00DF61C0" w:rsidP="00DF61C0">
      <w:pPr>
        <w:pBdr>
          <w:top w:val="single" w:sz="12" w:space="1" w:color="auto"/>
          <w:bottom w:val="single" w:sz="12" w:space="1" w:color="auto"/>
        </w:pBdr>
        <w:ind w:right="51"/>
        <w:rPr>
          <w:rFonts w:ascii="Verdana" w:hAnsi="Verdana"/>
          <w:b/>
        </w:rPr>
      </w:pPr>
    </w:p>
    <w:p w14:paraId="67570C91" w14:textId="77777777" w:rsidR="004E1727" w:rsidRDefault="004E1727" w:rsidP="00552050">
      <w:pPr>
        <w:ind w:right="51"/>
        <w:rPr>
          <w:rFonts w:ascii="Verdana" w:hAnsi="Verdana"/>
          <w:b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276"/>
        <w:gridCol w:w="884"/>
        <w:gridCol w:w="1100"/>
        <w:gridCol w:w="1701"/>
      </w:tblGrid>
      <w:tr w:rsidR="004E1727" w:rsidRPr="004E1727" w14:paraId="559E8371" w14:textId="77777777" w:rsidTr="00694BDD">
        <w:trPr>
          <w:cantSplit/>
        </w:trPr>
        <w:tc>
          <w:tcPr>
            <w:tcW w:w="4890" w:type="dxa"/>
            <w:tcBorders>
              <w:bottom w:val="single" w:sz="18" w:space="0" w:color="auto"/>
            </w:tcBorders>
          </w:tcPr>
          <w:p w14:paraId="118A1515" w14:textId="77777777" w:rsidR="004E1727" w:rsidRPr="004E1727" w:rsidRDefault="004E1727" w:rsidP="00552050">
            <w:pPr>
              <w:spacing w:before="60" w:after="6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  <w:b/>
              </w:rPr>
              <w:t>Inhalt und Gestaltung des Unterrichts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79578A83" w14:textId="77777777" w:rsidR="004E1727" w:rsidRPr="004E1727" w:rsidRDefault="004E1727" w:rsidP="00552050">
            <w:pPr>
              <w:spacing w:before="60"/>
              <w:ind w:right="51"/>
              <w:jc w:val="center"/>
              <w:rPr>
                <w:rFonts w:ascii="Verdana" w:hAnsi="Verdana"/>
              </w:rPr>
            </w:pP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14:paraId="2E69B329" w14:textId="77777777" w:rsidR="004E1727" w:rsidRPr="004E1727" w:rsidRDefault="004E1727" w:rsidP="00552050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100" w:type="dxa"/>
            <w:tcBorders>
              <w:bottom w:val="single" w:sz="18" w:space="0" w:color="auto"/>
            </w:tcBorders>
          </w:tcPr>
          <w:p w14:paraId="280AF134" w14:textId="77777777" w:rsidR="004E1727" w:rsidRPr="004E1727" w:rsidRDefault="004E1727" w:rsidP="00552050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46D43267" w14:textId="77777777" w:rsidR="004E1727" w:rsidRPr="004E1727" w:rsidRDefault="004E1727" w:rsidP="00552050">
            <w:pPr>
              <w:spacing w:before="60" w:after="60"/>
              <w:ind w:right="51"/>
              <w:jc w:val="center"/>
              <w:rPr>
                <w:rFonts w:ascii="Verdana" w:hAnsi="Verdana"/>
              </w:rPr>
            </w:pPr>
          </w:p>
        </w:tc>
      </w:tr>
      <w:tr w:rsidR="00694BDD" w:rsidRPr="004E1727" w14:paraId="13650A80" w14:textId="77777777" w:rsidTr="00694BDD">
        <w:trPr>
          <w:cantSplit/>
        </w:trPr>
        <w:tc>
          <w:tcPr>
            <w:tcW w:w="4890" w:type="dxa"/>
            <w:tcBorders>
              <w:top w:val="single" w:sz="18" w:space="0" w:color="auto"/>
            </w:tcBorders>
            <w:vAlign w:val="center"/>
          </w:tcPr>
          <w:p w14:paraId="1959BBA0" w14:textId="3D1CF4E5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Für mich hatte die Gruppe homogene</w:t>
            </w:r>
            <w:r w:rsidR="00AC6D29">
              <w:rPr>
                <w:rFonts w:ascii="Verdana" w:hAnsi="Verdana"/>
              </w:rPr>
              <w:t>, gleichgute</w:t>
            </w:r>
            <w:r>
              <w:rPr>
                <w:rFonts w:ascii="Verdana" w:hAnsi="Verdana"/>
              </w:rPr>
              <w:t xml:space="preserve"> Vorkenntnisse.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227FBA20" w14:textId="486626FB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</w:tcBorders>
            <w:vAlign w:val="center"/>
          </w:tcPr>
          <w:p w14:paraId="19141EAA" w14:textId="11F236B7" w:rsidR="00694BDD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33E92CB6" w14:textId="1429C18E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2CD594E6" w14:textId="77777777" w:rsidTr="00694BDD">
        <w:trPr>
          <w:cantSplit/>
        </w:trPr>
        <w:tc>
          <w:tcPr>
            <w:tcW w:w="4890" w:type="dxa"/>
            <w:vAlign w:val="center"/>
          </w:tcPr>
          <w:p w14:paraId="3D2560B7" w14:textId="2C4FE74F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Der Lernstoff war systematisch aufgebaut.</w:t>
            </w:r>
          </w:p>
        </w:tc>
        <w:tc>
          <w:tcPr>
            <w:tcW w:w="1276" w:type="dxa"/>
            <w:vAlign w:val="center"/>
          </w:tcPr>
          <w:p w14:paraId="5DFC1E13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2C1AB7B0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Kontrollkästchen1"/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bookmarkEnd w:id="0"/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1805AD49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128B503D" w14:textId="77777777" w:rsidTr="00684286">
        <w:trPr>
          <w:cantSplit/>
        </w:trPr>
        <w:tc>
          <w:tcPr>
            <w:tcW w:w="4890" w:type="dxa"/>
            <w:vAlign w:val="center"/>
          </w:tcPr>
          <w:p w14:paraId="18BE0B0E" w14:textId="1EEEFA49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 xml:space="preserve">Die Auswahl der Inhalte war für die </w:t>
            </w:r>
            <w:r>
              <w:rPr>
                <w:rFonts w:ascii="Verdana" w:hAnsi="Verdana"/>
              </w:rPr>
              <w:t xml:space="preserve">meisten der </w:t>
            </w:r>
            <w:r w:rsidRPr="004E1727">
              <w:rPr>
                <w:rFonts w:ascii="Verdana" w:hAnsi="Verdana"/>
              </w:rPr>
              <w:t>Zielgruppe angemessen.</w:t>
            </w:r>
          </w:p>
        </w:tc>
        <w:tc>
          <w:tcPr>
            <w:tcW w:w="1276" w:type="dxa"/>
            <w:vAlign w:val="center"/>
          </w:tcPr>
          <w:p w14:paraId="4DBAE736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1644D544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69B65297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3F3D8576" w14:textId="77777777" w:rsidTr="00684286">
        <w:trPr>
          <w:cantSplit/>
        </w:trPr>
        <w:tc>
          <w:tcPr>
            <w:tcW w:w="4890" w:type="dxa"/>
            <w:vAlign w:val="center"/>
          </w:tcPr>
          <w:p w14:paraId="0591DE6C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Die Lerninhalte wurden an praktischen Beispielen erläutert.</w:t>
            </w:r>
          </w:p>
        </w:tc>
        <w:tc>
          <w:tcPr>
            <w:tcW w:w="1276" w:type="dxa"/>
            <w:vAlign w:val="center"/>
          </w:tcPr>
          <w:p w14:paraId="480E99CB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732EE24D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68AC90D7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0EF13BB3" w14:textId="77777777" w:rsidTr="008446CA">
        <w:trPr>
          <w:cantSplit/>
        </w:trPr>
        <w:tc>
          <w:tcPr>
            <w:tcW w:w="4890" w:type="dxa"/>
            <w:vAlign w:val="center"/>
          </w:tcPr>
          <w:p w14:paraId="3635D549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Bisherige Kenntnisse konnte ich auffrischen und/oder Neues habe ich dazu gelernt.</w:t>
            </w:r>
          </w:p>
        </w:tc>
        <w:tc>
          <w:tcPr>
            <w:tcW w:w="1276" w:type="dxa"/>
            <w:vAlign w:val="center"/>
          </w:tcPr>
          <w:p w14:paraId="4A442E0E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34A7B570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20E8682D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0D9CCBAB" w14:textId="77777777" w:rsidTr="00B52315">
        <w:trPr>
          <w:cantSplit/>
        </w:trPr>
        <w:tc>
          <w:tcPr>
            <w:tcW w:w="4890" w:type="dxa"/>
            <w:tcBorders>
              <w:bottom w:val="single" w:sz="18" w:space="0" w:color="auto"/>
            </w:tcBorders>
          </w:tcPr>
          <w:p w14:paraId="313911CF" w14:textId="77777777" w:rsidR="00694BDD" w:rsidRPr="004E1727" w:rsidRDefault="00694BDD" w:rsidP="00694BDD">
            <w:pPr>
              <w:spacing w:before="60" w:after="6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Stoffmenge und Lerntempo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14:paraId="756D09CA" w14:textId="77777777" w:rsidR="00694BDD" w:rsidRPr="004E1727" w:rsidRDefault="00694BDD" w:rsidP="00694BDD">
            <w:pPr>
              <w:spacing w:before="60"/>
              <w:ind w:right="51"/>
              <w:jc w:val="center"/>
              <w:rPr>
                <w:rFonts w:ascii="Verdana" w:hAnsi="Verdana"/>
              </w:rPr>
            </w:pP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14:paraId="731D712E" w14:textId="77777777" w:rsidR="00694BDD" w:rsidRPr="004E1727" w:rsidRDefault="00694BDD" w:rsidP="00694BDD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100" w:type="dxa"/>
            <w:tcBorders>
              <w:bottom w:val="single" w:sz="18" w:space="0" w:color="auto"/>
            </w:tcBorders>
          </w:tcPr>
          <w:p w14:paraId="4B8BFA01" w14:textId="77777777" w:rsidR="00694BDD" w:rsidRPr="004E1727" w:rsidRDefault="00694BDD" w:rsidP="00694BDD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5402E1C9" w14:textId="77777777" w:rsidR="00694BDD" w:rsidRPr="004E1727" w:rsidRDefault="00694BDD" w:rsidP="00694BDD">
            <w:pPr>
              <w:spacing w:before="60" w:after="60"/>
              <w:ind w:right="51"/>
              <w:jc w:val="center"/>
              <w:rPr>
                <w:rFonts w:ascii="Verdana" w:hAnsi="Verdana"/>
              </w:rPr>
            </w:pPr>
          </w:p>
        </w:tc>
      </w:tr>
      <w:tr w:rsidR="00694BDD" w:rsidRPr="004E1727" w14:paraId="50C3EF9A" w14:textId="77777777" w:rsidTr="00F35822">
        <w:trPr>
          <w:cantSplit/>
        </w:trPr>
        <w:tc>
          <w:tcPr>
            <w:tcW w:w="4890" w:type="dxa"/>
            <w:vAlign w:val="center"/>
          </w:tcPr>
          <w:p w14:paraId="533E04F6" w14:textId="4C1F8473" w:rsidR="00694BDD" w:rsidRPr="004E1727" w:rsidRDefault="00694BDD" w:rsidP="00694BDD">
            <w:pPr>
              <w:pStyle w:val="Fuzeile"/>
              <w:tabs>
                <w:tab w:val="clear" w:pos="4536"/>
                <w:tab w:val="clear" w:pos="9072"/>
              </w:tabs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 xml:space="preserve">Die </w:t>
            </w:r>
            <w:r>
              <w:rPr>
                <w:rFonts w:ascii="Verdana" w:hAnsi="Verdana"/>
              </w:rPr>
              <w:t xml:space="preserve">bisherige </w:t>
            </w:r>
            <w:r w:rsidRPr="004E1727">
              <w:rPr>
                <w:rFonts w:ascii="Verdana" w:hAnsi="Verdana"/>
              </w:rPr>
              <w:t>Stoffmenge war für die zur Verfügung stehende</w:t>
            </w:r>
            <w:r>
              <w:rPr>
                <w:rFonts w:ascii="Verdana" w:hAnsi="Verdana"/>
              </w:rPr>
              <w:t>n</w:t>
            </w:r>
            <w:r w:rsidRPr="004E1727">
              <w:rPr>
                <w:rFonts w:ascii="Verdana" w:hAnsi="Verdana"/>
              </w:rPr>
              <w:t xml:space="preserve"> Zeit angemessen.</w:t>
            </w:r>
          </w:p>
        </w:tc>
        <w:tc>
          <w:tcPr>
            <w:tcW w:w="1276" w:type="dxa"/>
            <w:vAlign w:val="center"/>
          </w:tcPr>
          <w:p w14:paraId="0D5120CB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zu viel</w:t>
            </w:r>
          </w:p>
        </w:tc>
        <w:tc>
          <w:tcPr>
            <w:tcW w:w="1984" w:type="dxa"/>
            <w:gridSpan w:val="2"/>
            <w:vAlign w:val="center"/>
          </w:tcPr>
          <w:p w14:paraId="7C63D3E6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1CC51BB0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zu wenig</w:t>
            </w:r>
          </w:p>
        </w:tc>
      </w:tr>
      <w:tr w:rsidR="00694BDD" w:rsidRPr="004E1727" w14:paraId="115468AD" w14:textId="77777777" w:rsidTr="00F35822">
        <w:trPr>
          <w:cantSplit/>
        </w:trPr>
        <w:tc>
          <w:tcPr>
            <w:tcW w:w="4890" w:type="dxa"/>
            <w:tcBorders>
              <w:bottom w:val="single" w:sz="18" w:space="0" w:color="auto"/>
            </w:tcBorders>
            <w:vAlign w:val="center"/>
          </w:tcPr>
          <w:p w14:paraId="07CBB76C" w14:textId="77777777" w:rsidR="00694BDD" w:rsidRPr="004E1727" w:rsidRDefault="00694BDD" w:rsidP="00694BDD">
            <w:pPr>
              <w:spacing w:before="120" w:after="24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Das Lerntempo war angemessen.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2D4860DC" w14:textId="77777777" w:rsidR="00694BDD" w:rsidRPr="004E1727" w:rsidRDefault="00694BDD" w:rsidP="00694BDD">
            <w:pPr>
              <w:spacing w:before="120" w:after="24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zu schnell</w:t>
            </w:r>
          </w:p>
        </w:tc>
        <w:tc>
          <w:tcPr>
            <w:tcW w:w="1984" w:type="dxa"/>
            <w:gridSpan w:val="2"/>
            <w:tcBorders>
              <w:bottom w:val="single" w:sz="18" w:space="0" w:color="auto"/>
            </w:tcBorders>
            <w:vAlign w:val="center"/>
          </w:tcPr>
          <w:p w14:paraId="4CB89B5B" w14:textId="77777777" w:rsidR="00694BDD" w:rsidRPr="004E1727" w:rsidRDefault="00694BDD" w:rsidP="00694BDD">
            <w:pPr>
              <w:spacing w:before="120" w:after="24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612CDE2E" w14:textId="77777777" w:rsidR="00694BDD" w:rsidRPr="004E1727" w:rsidRDefault="00694BDD" w:rsidP="00694BDD">
            <w:pPr>
              <w:spacing w:before="120" w:after="24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zu langsam</w:t>
            </w:r>
          </w:p>
        </w:tc>
      </w:tr>
    </w:tbl>
    <w:p w14:paraId="6E405FC7" w14:textId="77777777" w:rsidR="00954F32" w:rsidRDefault="00954F32" w:rsidP="00954F32">
      <w:pPr>
        <w:ind w:left="7480" w:firstLine="340"/>
        <w:rPr>
          <w:rFonts w:ascii="Verdana" w:hAnsi="Verdana"/>
          <w:iCs/>
        </w:rPr>
      </w:pPr>
    </w:p>
    <w:p w14:paraId="36A75891" w14:textId="77777777" w:rsidR="00684286" w:rsidRPr="003F455D" w:rsidRDefault="00954F32" w:rsidP="003F455D">
      <w:pPr>
        <w:ind w:left="7480"/>
        <w:rPr>
          <w:b/>
        </w:rPr>
      </w:pPr>
      <w:r w:rsidRPr="003F455D">
        <w:rPr>
          <w:rFonts w:ascii="Verdana" w:hAnsi="Verdana"/>
          <w:b/>
          <w:iCs/>
        </w:rPr>
        <w:t>bitte umdrehen...</w:t>
      </w:r>
      <w:r w:rsidR="00684286" w:rsidRPr="003F455D">
        <w:rPr>
          <w:b/>
        </w:rPr>
        <w:br w:type="page"/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276"/>
        <w:gridCol w:w="884"/>
        <w:gridCol w:w="1100"/>
        <w:gridCol w:w="1701"/>
      </w:tblGrid>
      <w:tr w:rsidR="004E1727" w:rsidRPr="004E1727" w14:paraId="4CEF580E" w14:textId="77777777" w:rsidTr="00684286">
        <w:trPr>
          <w:cantSplit/>
        </w:trPr>
        <w:tc>
          <w:tcPr>
            <w:tcW w:w="4890" w:type="dxa"/>
            <w:tcBorders>
              <w:bottom w:val="single" w:sz="18" w:space="0" w:color="auto"/>
            </w:tcBorders>
          </w:tcPr>
          <w:p w14:paraId="4CFD9581" w14:textId="77777777" w:rsidR="004E1727" w:rsidRPr="00552050" w:rsidRDefault="004E1727" w:rsidP="009F7452">
            <w:pPr>
              <w:pStyle w:val="berschrift1"/>
              <w:ind w:right="51"/>
              <w:rPr>
                <w:rFonts w:ascii="Verdana" w:hAnsi="Verdana"/>
                <w:b/>
                <w:sz w:val="20"/>
              </w:rPr>
            </w:pPr>
            <w:r w:rsidRPr="004E1727">
              <w:rPr>
                <w:rFonts w:ascii="Verdana" w:hAnsi="Verdana"/>
              </w:rPr>
              <w:lastRenderedPageBreak/>
              <w:br w:type="page"/>
            </w:r>
            <w:r w:rsidRPr="00552050">
              <w:rPr>
                <w:rFonts w:ascii="Verdana" w:hAnsi="Verdana"/>
                <w:b/>
                <w:sz w:val="20"/>
              </w:rPr>
              <w:t>Fragen zum Seminarleiter</w:t>
            </w:r>
            <w:r w:rsidR="008E7BFE">
              <w:rPr>
                <w:rFonts w:ascii="Verdana" w:hAnsi="Verdana"/>
                <w:b/>
                <w:sz w:val="20"/>
              </w:rPr>
              <w:t xml:space="preserve"> (m/w)</w:t>
            </w:r>
          </w:p>
        </w:tc>
        <w:tc>
          <w:tcPr>
            <w:tcW w:w="1276" w:type="dxa"/>
            <w:tcBorders>
              <w:left w:val="nil"/>
              <w:bottom w:val="single" w:sz="18" w:space="0" w:color="auto"/>
            </w:tcBorders>
          </w:tcPr>
          <w:p w14:paraId="375D661B" w14:textId="77777777" w:rsidR="004E1727" w:rsidRPr="004E1727" w:rsidRDefault="004E1727" w:rsidP="009F7452">
            <w:pPr>
              <w:spacing w:before="60"/>
              <w:ind w:right="51"/>
              <w:jc w:val="center"/>
              <w:rPr>
                <w:rFonts w:ascii="Verdana" w:hAnsi="Verdana"/>
              </w:rPr>
            </w:pPr>
          </w:p>
        </w:tc>
        <w:tc>
          <w:tcPr>
            <w:tcW w:w="884" w:type="dxa"/>
            <w:tcBorders>
              <w:bottom w:val="single" w:sz="18" w:space="0" w:color="auto"/>
            </w:tcBorders>
          </w:tcPr>
          <w:p w14:paraId="1522F766" w14:textId="77777777" w:rsidR="004E1727" w:rsidRPr="004E1727" w:rsidRDefault="004E1727" w:rsidP="009F7452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100" w:type="dxa"/>
            <w:tcBorders>
              <w:bottom w:val="single" w:sz="18" w:space="0" w:color="auto"/>
            </w:tcBorders>
          </w:tcPr>
          <w:p w14:paraId="7979B282" w14:textId="77777777" w:rsidR="004E1727" w:rsidRPr="004E1727" w:rsidRDefault="004E1727" w:rsidP="009F7452">
            <w:pPr>
              <w:spacing w:before="60" w:after="60"/>
              <w:ind w:right="51"/>
              <w:rPr>
                <w:rFonts w:ascii="Verdana" w:hAnsi="Verdana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4CC216BE" w14:textId="77777777" w:rsidR="004E1727" w:rsidRPr="004E1727" w:rsidRDefault="004E1727" w:rsidP="009F7452">
            <w:pPr>
              <w:spacing w:before="60" w:after="60"/>
              <w:ind w:right="51"/>
              <w:jc w:val="center"/>
              <w:rPr>
                <w:rFonts w:ascii="Verdana" w:hAnsi="Verdana"/>
              </w:rPr>
            </w:pPr>
          </w:p>
        </w:tc>
      </w:tr>
      <w:tr w:rsidR="004E1727" w:rsidRPr="004E1727" w14:paraId="0FDB34A0" w14:textId="77777777" w:rsidTr="00684286">
        <w:trPr>
          <w:cantSplit/>
        </w:trPr>
        <w:tc>
          <w:tcPr>
            <w:tcW w:w="4890" w:type="dxa"/>
            <w:tcBorders>
              <w:top w:val="single" w:sz="18" w:space="0" w:color="auto"/>
            </w:tcBorders>
            <w:vAlign w:val="center"/>
          </w:tcPr>
          <w:p w14:paraId="1511F38B" w14:textId="77777777" w:rsidR="004E1727" w:rsidRPr="004E1727" w:rsidRDefault="004E1727" w:rsidP="009F7452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Der Seminarleiter war fachlich kompetent.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6CB8E8E5" w14:textId="77777777" w:rsidR="004E1727" w:rsidRPr="004E1727" w:rsidRDefault="004E1727" w:rsidP="009F7452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</w:tcBorders>
            <w:vAlign w:val="center"/>
          </w:tcPr>
          <w:p w14:paraId="0CCB8B63" w14:textId="77777777" w:rsidR="004E1727" w:rsidRPr="004E1727" w:rsidRDefault="009702F1" w:rsidP="009F7452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77AF018B" w14:textId="77777777" w:rsidR="004E1727" w:rsidRPr="004E1727" w:rsidRDefault="004E1727" w:rsidP="009F7452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0E4AD282" w14:textId="77777777" w:rsidTr="00684286">
        <w:trPr>
          <w:cantSplit/>
        </w:trPr>
        <w:tc>
          <w:tcPr>
            <w:tcW w:w="4890" w:type="dxa"/>
            <w:vAlign w:val="center"/>
          </w:tcPr>
          <w:p w14:paraId="63CA240F" w14:textId="6B03EBD4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Der Seminarleiter war zu uns höflich und freundlich.</w:t>
            </w:r>
          </w:p>
        </w:tc>
        <w:tc>
          <w:tcPr>
            <w:tcW w:w="1276" w:type="dxa"/>
            <w:vAlign w:val="center"/>
          </w:tcPr>
          <w:p w14:paraId="5CD62EEF" w14:textId="504C0450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1FD37EB6" w14:textId="0F4E4669" w:rsidR="00694BDD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0FB0D793" w14:textId="48EFD959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534B2BAE" w14:textId="77777777" w:rsidTr="00684286">
        <w:trPr>
          <w:cantSplit/>
        </w:trPr>
        <w:tc>
          <w:tcPr>
            <w:tcW w:w="4890" w:type="dxa"/>
            <w:vAlign w:val="center"/>
          </w:tcPr>
          <w:p w14:paraId="677E8CCE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Der Seminarleiter konnte die Inhalte klar und verständlich vermitteln.</w:t>
            </w:r>
          </w:p>
        </w:tc>
        <w:tc>
          <w:tcPr>
            <w:tcW w:w="1276" w:type="dxa"/>
            <w:vAlign w:val="center"/>
          </w:tcPr>
          <w:p w14:paraId="7CEC9AE4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1BFF17CA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244056B5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209E7E9A" w14:textId="77777777" w:rsidTr="00684286">
        <w:trPr>
          <w:cantSplit/>
        </w:trPr>
        <w:tc>
          <w:tcPr>
            <w:tcW w:w="4890" w:type="dxa"/>
            <w:vAlign w:val="center"/>
          </w:tcPr>
          <w:p w14:paraId="05D78875" w14:textId="0EAA6DBB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Der Seminarleiter ging auf Fragen, Ein</w:t>
            </w:r>
            <w:r w:rsidRPr="004E1727">
              <w:rPr>
                <w:rFonts w:ascii="Verdana" w:hAnsi="Verdana"/>
              </w:rPr>
              <w:softHyphen/>
              <w:t>wände und Diskussionsbeiträge angemessen ein.</w:t>
            </w:r>
          </w:p>
        </w:tc>
        <w:tc>
          <w:tcPr>
            <w:tcW w:w="1276" w:type="dxa"/>
            <w:vAlign w:val="center"/>
          </w:tcPr>
          <w:p w14:paraId="389AA69A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1FF64155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4535161F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552D5370" w14:textId="77777777" w:rsidTr="00684286">
        <w:trPr>
          <w:cantSplit/>
        </w:trPr>
        <w:tc>
          <w:tcPr>
            <w:tcW w:w="4890" w:type="dxa"/>
            <w:vAlign w:val="center"/>
          </w:tcPr>
          <w:p w14:paraId="785FB313" w14:textId="33A563E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 xml:space="preserve">Der Seminarleiter hat </w:t>
            </w:r>
            <w:r>
              <w:rPr>
                <w:rFonts w:ascii="Verdana" w:hAnsi="Verdana"/>
              </w:rPr>
              <w:t>uns Übungen gegeben und uns dadurch</w:t>
            </w:r>
            <w:r w:rsidRPr="004E1727">
              <w:rPr>
                <w:rFonts w:ascii="Verdana" w:hAnsi="Verdana"/>
              </w:rPr>
              <w:t xml:space="preserve"> aktiv in die Mitarbeit einbezogen.</w:t>
            </w:r>
          </w:p>
        </w:tc>
        <w:tc>
          <w:tcPr>
            <w:tcW w:w="1276" w:type="dxa"/>
            <w:vAlign w:val="center"/>
          </w:tcPr>
          <w:p w14:paraId="0A65D060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gridSpan w:val="2"/>
            <w:vAlign w:val="center"/>
          </w:tcPr>
          <w:p w14:paraId="7EF798B6" w14:textId="77777777" w:rsidR="00694BDD" w:rsidRPr="004E1727" w:rsidRDefault="00694BDD" w:rsidP="00694BD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7BAA73E7" w14:textId="77777777" w:rsidR="00694BDD" w:rsidRPr="004E1727" w:rsidRDefault="00694BDD" w:rsidP="00694BDD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4BDD" w:rsidRPr="004E1727" w14:paraId="1E5B16E4" w14:textId="77777777" w:rsidTr="00684286">
        <w:trPr>
          <w:cantSplit/>
        </w:trPr>
        <w:tc>
          <w:tcPr>
            <w:tcW w:w="9851" w:type="dxa"/>
            <w:gridSpan w:val="5"/>
          </w:tcPr>
          <w:p w14:paraId="46E6C687" w14:textId="77777777" w:rsidR="00694BDD" w:rsidRPr="000C1CDF" w:rsidRDefault="00694BDD" w:rsidP="00694BDD"/>
        </w:tc>
      </w:tr>
    </w:tbl>
    <w:p w14:paraId="2789E73F" w14:textId="0B601D3C" w:rsidR="004E1727" w:rsidRPr="004E1727" w:rsidRDefault="0069579C" w:rsidP="009F7452">
      <w:pPr>
        <w:spacing w:before="60" w:after="60"/>
        <w:ind w:right="51"/>
        <w:rPr>
          <w:rFonts w:ascii="Verdana" w:hAnsi="Verdana"/>
        </w:rPr>
      </w:pPr>
      <w:r>
        <w:rPr>
          <w:rFonts w:ascii="Verdana" w:hAnsi="Verdana"/>
          <w:b/>
        </w:rPr>
        <w:t>Rahmengestaltung und Organisation</w:t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276"/>
        <w:gridCol w:w="1984"/>
        <w:gridCol w:w="1701"/>
      </w:tblGrid>
      <w:tr w:rsidR="004E1727" w:rsidRPr="004E1727" w14:paraId="7965A364" w14:textId="77777777" w:rsidTr="0069579C">
        <w:trPr>
          <w:cantSplit/>
        </w:trPr>
        <w:tc>
          <w:tcPr>
            <w:tcW w:w="4890" w:type="dxa"/>
            <w:tcBorders>
              <w:top w:val="single" w:sz="18" w:space="0" w:color="auto"/>
            </w:tcBorders>
            <w:vAlign w:val="center"/>
          </w:tcPr>
          <w:p w14:paraId="70791B20" w14:textId="6E303276" w:rsidR="004E1727" w:rsidRPr="004E1727" w:rsidRDefault="0069579C" w:rsidP="009F7452">
            <w:pPr>
              <w:spacing w:before="120" w:after="12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Wir wurden freundlich empfangen und die Atmosphäre war </w:t>
            </w:r>
            <w:r w:rsidR="00694BDD">
              <w:rPr>
                <w:rFonts w:ascii="Verdana" w:hAnsi="Verdana"/>
              </w:rPr>
              <w:t>angenehm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71128026" w14:textId="77777777" w:rsidR="004E1727" w:rsidRPr="004E1727" w:rsidRDefault="004E1727" w:rsidP="009F7452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tcBorders>
              <w:top w:val="single" w:sz="18" w:space="0" w:color="auto"/>
            </w:tcBorders>
            <w:vAlign w:val="center"/>
          </w:tcPr>
          <w:p w14:paraId="6DCB36CD" w14:textId="77777777" w:rsidR="004E1727" w:rsidRPr="004E1727" w:rsidRDefault="009702F1" w:rsidP="009F7452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28024033" w14:textId="77777777" w:rsidR="004E1727" w:rsidRPr="004E1727" w:rsidRDefault="004E1727" w:rsidP="009F7452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579C" w:rsidRPr="004E1727" w14:paraId="3143E73E" w14:textId="77777777" w:rsidTr="0069579C">
        <w:trPr>
          <w:cantSplit/>
        </w:trPr>
        <w:tc>
          <w:tcPr>
            <w:tcW w:w="4890" w:type="dxa"/>
            <w:vAlign w:val="center"/>
          </w:tcPr>
          <w:p w14:paraId="2FBF26F9" w14:textId="56580094" w:rsidR="0069579C" w:rsidRPr="004E1727" w:rsidRDefault="0069579C" w:rsidP="0069579C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Die Rahmenorganisation (Info zur Anfahrt, Pausenregelung etc.) war ok.</w:t>
            </w:r>
          </w:p>
        </w:tc>
        <w:tc>
          <w:tcPr>
            <w:tcW w:w="1276" w:type="dxa"/>
            <w:vAlign w:val="center"/>
          </w:tcPr>
          <w:p w14:paraId="5346E171" w14:textId="091B0057" w:rsidR="0069579C" w:rsidRPr="004E1727" w:rsidRDefault="0069579C" w:rsidP="0069579C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zu</w:t>
            </w:r>
          </w:p>
        </w:tc>
        <w:tc>
          <w:tcPr>
            <w:tcW w:w="1984" w:type="dxa"/>
            <w:vAlign w:val="center"/>
          </w:tcPr>
          <w:p w14:paraId="614394B9" w14:textId="6BE8C386" w:rsidR="0069579C" w:rsidRDefault="0069579C" w:rsidP="0069579C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78AD73E4" w14:textId="5BA1D52D" w:rsidR="0069579C" w:rsidRPr="004E1727" w:rsidRDefault="0069579C" w:rsidP="0069579C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trifft nicht zu</w:t>
            </w:r>
          </w:p>
        </w:tc>
      </w:tr>
      <w:tr w:rsidR="0069579C" w:rsidRPr="004E1727" w14:paraId="7108C41D" w14:textId="77777777" w:rsidTr="00684286">
        <w:trPr>
          <w:cantSplit/>
        </w:trPr>
        <w:tc>
          <w:tcPr>
            <w:tcW w:w="4890" w:type="dxa"/>
            <w:vAlign w:val="center"/>
          </w:tcPr>
          <w:p w14:paraId="4B3A1C61" w14:textId="77777777" w:rsidR="0069579C" w:rsidRPr="004E1727" w:rsidRDefault="0069579C" w:rsidP="0069579C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Die Teilnehmerzahl war</w:t>
            </w:r>
          </w:p>
        </w:tc>
        <w:tc>
          <w:tcPr>
            <w:tcW w:w="1276" w:type="dxa"/>
            <w:vAlign w:val="center"/>
          </w:tcPr>
          <w:p w14:paraId="0F5F8231" w14:textId="77777777" w:rsidR="0069579C" w:rsidRPr="004E1727" w:rsidRDefault="0069579C" w:rsidP="0069579C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eher zu klein</w:t>
            </w:r>
          </w:p>
        </w:tc>
        <w:tc>
          <w:tcPr>
            <w:tcW w:w="1984" w:type="dxa"/>
            <w:vAlign w:val="center"/>
          </w:tcPr>
          <w:p w14:paraId="5E125A2E" w14:textId="77777777" w:rsidR="0069579C" w:rsidRPr="004E1727" w:rsidRDefault="0069579C" w:rsidP="0069579C">
            <w:pPr>
              <w:spacing w:before="120" w:after="120"/>
              <w:ind w:right="51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011A8263" w14:textId="77777777" w:rsidR="0069579C" w:rsidRPr="004E1727" w:rsidRDefault="0069579C" w:rsidP="0069579C">
            <w:pPr>
              <w:spacing w:before="120" w:after="120"/>
              <w:ind w:right="51"/>
              <w:rPr>
                <w:rFonts w:ascii="Verdana" w:hAnsi="Verdana"/>
              </w:rPr>
            </w:pPr>
            <w:r w:rsidRPr="004E1727">
              <w:rPr>
                <w:rFonts w:ascii="Verdana" w:hAnsi="Verdana"/>
              </w:rPr>
              <w:t>eher zu groß</w:t>
            </w:r>
          </w:p>
        </w:tc>
      </w:tr>
    </w:tbl>
    <w:p w14:paraId="7858768F" w14:textId="77777777" w:rsidR="007F67EA" w:rsidRPr="004E1727" w:rsidRDefault="007F67EA" w:rsidP="009F7452">
      <w:pPr>
        <w:pStyle w:val="Fuzeile"/>
        <w:tabs>
          <w:tab w:val="clear" w:pos="4536"/>
          <w:tab w:val="clear" w:pos="9072"/>
        </w:tabs>
        <w:ind w:right="51"/>
        <w:rPr>
          <w:rFonts w:ascii="Verdana" w:hAnsi="Verdana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1276"/>
        <w:gridCol w:w="1984"/>
        <w:gridCol w:w="1701"/>
      </w:tblGrid>
      <w:tr w:rsidR="00684286" w:rsidRPr="004E1727" w14:paraId="32DECFF6" w14:textId="77777777" w:rsidTr="00684286">
        <w:trPr>
          <w:cantSplit/>
        </w:trPr>
        <w:tc>
          <w:tcPr>
            <w:tcW w:w="4890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4C93239" w14:textId="77777777" w:rsidR="00684286" w:rsidRPr="00684286" w:rsidRDefault="00684286" w:rsidP="00C2215D">
            <w:pPr>
              <w:spacing w:before="120" w:after="120"/>
              <w:ind w:right="51"/>
              <w:rPr>
                <w:rFonts w:ascii="Verdana" w:hAnsi="Verdana"/>
                <w:b/>
              </w:rPr>
            </w:pPr>
            <w:r w:rsidRPr="00684286">
              <w:rPr>
                <w:rFonts w:ascii="Verdana" w:hAnsi="Verdana"/>
                <w:b/>
              </w:rPr>
              <w:t>Gesamturteil über das Seminar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6598B2A9" w14:textId="77777777" w:rsidR="00684286" w:rsidRPr="00684286" w:rsidRDefault="00684286" w:rsidP="00C2215D">
            <w:pPr>
              <w:spacing w:before="120" w:after="120"/>
              <w:ind w:right="51"/>
              <w:jc w:val="center"/>
              <w:rPr>
                <w:rFonts w:ascii="Verdana" w:hAnsi="Verdana"/>
                <w:b/>
              </w:rPr>
            </w:pPr>
            <w:r w:rsidRPr="00684286">
              <w:rPr>
                <w:rFonts w:ascii="Verdana" w:hAnsi="Verdana"/>
                <w:b/>
              </w:rPr>
              <w:t>gut</w:t>
            </w:r>
          </w:p>
        </w:tc>
        <w:tc>
          <w:tcPr>
            <w:tcW w:w="1984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2E0AE446" w14:textId="77777777" w:rsidR="00684286" w:rsidRPr="004E1727" w:rsidRDefault="009702F1" w:rsidP="00C2215D">
            <w:pPr>
              <w:spacing w:before="120" w:after="120"/>
              <w:ind w:right="51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</w:rPr>
              <w:instrText xml:space="preserve"> FORMCHECKBOX </w:instrText>
            </w:r>
            <w:r w:rsidR="0090715B">
              <w:rPr>
                <w:rFonts w:ascii="Verdana" w:hAnsi="Verdana"/>
              </w:rPr>
            </w:r>
            <w:r w:rsidR="0090715B">
              <w:rPr>
                <w:rFonts w:ascii="Verdana" w:hAnsi="Verdana"/>
              </w:rPr>
              <w:fldChar w:fldCharType="separate"/>
            </w:r>
            <w:r>
              <w:rPr>
                <w:rFonts w:ascii="Verdana" w:hAnsi="Verdana"/>
              </w:rPr>
              <w:fldChar w:fldCharType="end"/>
            </w: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2E413F7" w14:textId="77777777" w:rsidR="00684286" w:rsidRPr="00684286" w:rsidRDefault="00684286" w:rsidP="00C2215D">
            <w:pPr>
              <w:spacing w:before="120" w:after="120"/>
              <w:ind w:right="51"/>
              <w:rPr>
                <w:rFonts w:ascii="Verdana" w:hAnsi="Verdana"/>
                <w:b/>
              </w:rPr>
            </w:pPr>
            <w:r w:rsidRPr="00684286">
              <w:rPr>
                <w:rFonts w:ascii="Verdana" w:hAnsi="Verdana"/>
                <w:b/>
              </w:rPr>
              <w:t>schlecht</w:t>
            </w:r>
          </w:p>
        </w:tc>
      </w:tr>
    </w:tbl>
    <w:p w14:paraId="28DCD321" w14:textId="77777777" w:rsidR="004E1727" w:rsidRPr="004E1727" w:rsidRDefault="004E1727" w:rsidP="009F7452">
      <w:pPr>
        <w:ind w:right="51"/>
        <w:jc w:val="right"/>
        <w:rPr>
          <w:rFonts w:ascii="Verdana" w:hAnsi="Verdana"/>
        </w:rPr>
      </w:pPr>
    </w:p>
    <w:p w14:paraId="3A9C6CC2" w14:textId="77777777" w:rsidR="00954F32" w:rsidRDefault="00954F32" w:rsidP="00552050">
      <w:pPr>
        <w:ind w:right="51"/>
        <w:jc w:val="center"/>
        <w:rPr>
          <w:rFonts w:ascii="Verdana" w:hAnsi="Verdana"/>
          <w:b/>
        </w:rPr>
      </w:pPr>
    </w:p>
    <w:p w14:paraId="1E052B2A" w14:textId="77777777" w:rsidR="00954F32" w:rsidRDefault="00954F32" w:rsidP="00552050">
      <w:pPr>
        <w:ind w:right="51"/>
        <w:jc w:val="center"/>
        <w:rPr>
          <w:rFonts w:ascii="Verdana" w:hAnsi="Verdana"/>
          <w:b/>
        </w:rPr>
      </w:pPr>
    </w:p>
    <w:p w14:paraId="4755B82F" w14:textId="77777777" w:rsidR="002571E4" w:rsidRPr="004E1727" w:rsidRDefault="004E1727" w:rsidP="00552050">
      <w:pPr>
        <w:ind w:right="51"/>
        <w:jc w:val="center"/>
      </w:pPr>
      <w:r w:rsidRPr="004E1727">
        <w:rPr>
          <w:rFonts w:ascii="Verdana" w:hAnsi="Verdana"/>
          <w:b/>
        </w:rPr>
        <w:t xml:space="preserve">Vielen Dank für die Beantwortung der Fragen! </w:t>
      </w:r>
    </w:p>
    <w:sectPr w:rsidR="002571E4" w:rsidRPr="004E1727" w:rsidSect="00DF61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type w:val="continuous"/>
      <w:pgSz w:w="11907" w:h="16840" w:code="9"/>
      <w:pgMar w:top="851" w:right="708" w:bottom="1134" w:left="1366" w:header="397" w:footer="170" w:gutter="0"/>
      <w:paperSrc w:first="15" w:other="15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2DF9" w14:textId="77777777" w:rsidR="000172DC" w:rsidRDefault="000172DC">
      <w:r>
        <w:separator/>
      </w:r>
    </w:p>
  </w:endnote>
  <w:endnote w:type="continuationSeparator" w:id="0">
    <w:p w14:paraId="0BD34DC8" w14:textId="77777777" w:rsidR="000172DC" w:rsidRDefault="0001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s721 LtEx B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C62C0" w14:textId="77777777" w:rsidR="00954F32" w:rsidRDefault="00954F32" w:rsidP="000D2E5B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5552642" w14:textId="77777777" w:rsidR="00954F32" w:rsidRDefault="00954F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6"/>
      <w:gridCol w:w="2257"/>
      <w:gridCol w:w="3080"/>
      <w:gridCol w:w="2268"/>
    </w:tblGrid>
    <w:tr w:rsidR="00954F32" w:rsidRPr="004F534A" w14:paraId="7B6739B4" w14:textId="77777777" w:rsidTr="00EB6A72">
      <w:trPr>
        <w:trHeight w:hRule="exact" w:val="170"/>
      </w:trPr>
      <w:tc>
        <w:tcPr>
          <w:tcW w:w="2246" w:type="dxa"/>
        </w:tcPr>
        <w:p w14:paraId="08F587A5" w14:textId="77777777" w:rsidR="00954F32" w:rsidRPr="00D4760B" w:rsidRDefault="00DF61C0" w:rsidP="00574DDE">
          <w:pPr>
            <w:pStyle w:val="Fuzeile"/>
            <w:rPr>
              <w:rFonts w:ascii="Verdana" w:hAnsi="Verdana"/>
              <w:sz w:val="14"/>
              <w:szCs w:val="14"/>
              <w:lang w:val="en-GB"/>
            </w:rPr>
          </w:pPr>
          <w:r>
            <w:rPr>
              <w:rFonts w:ascii="Verdana" w:hAnsi="Verdana"/>
              <w:sz w:val="14"/>
              <w:szCs w:val="14"/>
              <w:lang w:val="en-GB"/>
            </w:rPr>
            <w:t>07072020</w:t>
          </w:r>
        </w:p>
      </w:tc>
      <w:tc>
        <w:tcPr>
          <w:tcW w:w="2257" w:type="dxa"/>
        </w:tcPr>
        <w:p w14:paraId="4E617F3C" w14:textId="77777777" w:rsidR="00954F32" w:rsidRDefault="00954F32" w:rsidP="00B74613">
          <w:pPr>
            <w:pStyle w:val="Fuzeile"/>
            <w:rPr>
              <w:rFonts w:ascii="Verdana" w:hAnsi="Verdana"/>
              <w:sz w:val="14"/>
              <w:lang w:val="en-GB"/>
            </w:rPr>
          </w:pPr>
        </w:p>
      </w:tc>
      <w:tc>
        <w:tcPr>
          <w:tcW w:w="3080" w:type="dxa"/>
        </w:tcPr>
        <w:p w14:paraId="0D5B06C7" w14:textId="77777777" w:rsidR="00954F32" w:rsidRDefault="00954F32" w:rsidP="00B74613">
          <w:pPr>
            <w:pStyle w:val="Fuzeile"/>
            <w:rPr>
              <w:rFonts w:ascii="Verdana" w:hAnsi="Verdana"/>
              <w:sz w:val="14"/>
            </w:rPr>
          </w:pPr>
        </w:p>
      </w:tc>
      <w:tc>
        <w:tcPr>
          <w:tcW w:w="2268" w:type="dxa"/>
        </w:tcPr>
        <w:p w14:paraId="781FBBEF" w14:textId="77777777" w:rsidR="00954F32" w:rsidRPr="00486B70" w:rsidRDefault="00954F32" w:rsidP="00B74613">
          <w:pPr>
            <w:pStyle w:val="Fuzeile"/>
            <w:ind w:right="-70"/>
            <w:jc w:val="right"/>
            <w:rPr>
              <w:rFonts w:ascii="Verdana" w:hAnsi="Verdana"/>
              <w:sz w:val="14"/>
            </w:rPr>
          </w:pPr>
          <w:r w:rsidRPr="00486B70">
            <w:rPr>
              <w:rFonts w:ascii="Verdana" w:hAnsi="Verdana"/>
              <w:sz w:val="14"/>
            </w:rPr>
            <w:t xml:space="preserve">Seite </w:t>
          </w:r>
          <w:r w:rsidRPr="00486B70">
            <w:rPr>
              <w:rFonts w:ascii="Verdana" w:hAnsi="Verdana"/>
              <w:sz w:val="14"/>
            </w:rPr>
            <w:fldChar w:fldCharType="begin"/>
          </w:r>
          <w:r w:rsidRPr="00486B70">
            <w:rPr>
              <w:rFonts w:ascii="Verdana" w:hAnsi="Verdana"/>
              <w:sz w:val="14"/>
            </w:rPr>
            <w:instrText xml:space="preserve"> PAGE </w:instrText>
          </w:r>
          <w:r w:rsidRPr="00486B70">
            <w:rPr>
              <w:rFonts w:ascii="Verdana" w:hAnsi="Verdana"/>
              <w:sz w:val="14"/>
            </w:rPr>
            <w:fldChar w:fldCharType="separate"/>
          </w:r>
          <w:r w:rsidR="00F450B0">
            <w:rPr>
              <w:rFonts w:ascii="Verdana" w:hAnsi="Verdana"/>
              <w:noProof/>
              <w:sz w:val="14"/>
            </w:rPr>
            <w:t>1</w:t>
          </w:r>
          <w:r w:rsidRPr="00486B70">
            <w:rPr>
              <w:rFonts w:ascii="Verdana" w:hAnsi="Verdana"/>
              <w:sz w:val="14"/>
            </w:rPr>
            <w:fldChar w:fldCharType="end"/>
          </w:r>
          <w:r w:rsidRPr="00486B70">
            <w:rPr>
              <w:rFonts w:ascii="Verdana" w:hAnsi="Verdana"/>
              <w:sz w:val="14"/>
            </w:rPr>
            <w:t>/</w:t>
          </w:r>
          <w:r w:rsidRPr="00486B70">
            <w:rPr>
              <w:rFonts w:ascii="Verdana" w:hAnsi="Verdana"/>
              <w:sz w:val="14"/>
            </w:rPr>
            <w:fldChar w:fldCharType="begin"/>
          </w:r>
          <w:r w:rsidRPr="00486B70">
            <w:rPr>
              <w:rFonts w:ascii="Verdana" w:hAnsi="Verdana"/>
              <w:sz w:val="14"/>
            </w:rPr>
            <w:instrText xml:space="preserve"> NUMPAGES  </w:instrText>
          </w:r>
          <w:r w:rsidRPr="00486B70">
            <w:rPr>
              <w:rFonts w:ascii="Verdana" w:hAnsi="Verdana"/>
              <w:sz w:val="14"/>
            </w:rPr>
            <w:fldChar w:fldCharType="separate"/>
          </w:r>
          <w:r w:rsidR="00F450B0">
            <w:rPr>
              <w:rFonts w:ascii="Verdana" w:hAnsi="Verdana"/>
              <w:noProof/>
              <w:sz w:val="14"/>
            </w:rPr>
            <w:t>2</w:t>
          </w:r>
          <w:r w:rsidRPr="00486B70">
            <w:rPr>
              <w:rFonts w:ascii="Verdana" w:hAnsi="Verdana"/>
              <w:sz w:val="14"/>
            </w:rPr>
            <w:fldChar w:fldCharType="end"/>
          </w:r>
        </w:p>
        <w:p w14:paraId="7479B024" w14:textId="77777777" w:rsidR="00954F32" w:rsidRDefault="00954F32" w:rsidP="00B74613">
          <w:pPr>
            <w:pStyle w:val="Fuzeile"/>
            <w:jc w:val="right"/>
            <w:rPr>
              <w:rFonts w:ascii="Verdana" w:hAnsi="Verdana"/>
              <w:sz w:val="14"/>
            </w:rPr>
          </w:pPr>
        </w:p>
      </w:tc>
    </w:tr>
    <w:tr w:rsidR="00F450B0" w14:paraId="3483C2AA" w14:textId="77777777">
      <w:trPr>
        <w:trHeight w:hRule="exact" w:val="170"/>
      </w:trPr>
      <w:tc>
        <w:tcPr>
          <w:tcW w:w="2246" w:type="dxa"/>
        </w:tcPr>
        <w:p w14:paraId="421DAC7F" w14:textId="77777777" w:rsidR="00F450B0" w:rsidRDefault="00F450B0" w:rsidP="00B74613">
          <w:pPr>
            <w:pStyle w:val="Fuzeile"/>
            <w:rPr>
              <w:rFonts w:ascii="Verdana" w:hAnsi="Verdana"/>
              <w:sz w:val="14"/>
              <w:lang w:val="en-GB"/>
            </w:rPr>
          </w:pPr>
          <w:r>
            <w:rPr>
              <w:rFonts w:ascii="Verdana" w:hAnsi="Verdana"/>
              <w:sz w:val="14"/>
              <w:lang w:val="en-GB"/>
            </w:rPr>
            <w:t>Celecta GmbH</w:t>
          </w:r>
        </w:p>
      </w:tc>
      <w:tc>
        <w:tcPr>
          <w:tcW w:w="2257" w:type="dxa"/>
        </w:tcPr>
        <w:p w14:paraId="076F5297" w14:textId="77777777" w:rsidR="00F450B0" w:rsidRDefault="00F450B0" w:rsidP="00B74613">
          <w:pPr>
            <w:pStyle w:val="Fuzeile"/>
            <w:rPr>
              <w:rFonts w:ascii="Verdana" w:hAnsi="Verdana"/>
              <w:sz w:val="14"/>
              <w:lang w:val="en-GB"/>
            </w:rPr>
          </w:pPr>
          <w:r>
            <w:rPr>
              <w:rFonts w:ascii="Verdana" w:hAnsi="Verdana"/>
              <w:sz w:val="14"/>
              <w:lang w:val="en-GB"/>
            </w:rPr>
            <w:t>Tel.: 0911 9264-760</w:t>
          </w:r>
        </w:p>
      </w:tc>
      <w:tc>
        <w:tcPr>
          <w:tcW w:w="3080" w:type="dxa"/>
        </w:tcPr>
        <w:p w14:paraId="54C02526" w14:textId="77777777" w:rsidR="00F450B0" w:rsidRPr="00E33941" w:rsidRDefault="00F450B0" w:rsidP="000D79B6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  <w:lang w:val="it-IT"/>
            </w:rPr>
            <w:t>IBAN: DE41 76050101004803318</w:t>
          </w:r>
        </w:p>
      </w:tc>
      <w:tc>
        <w:tcPr>
          <w:tcW w:w="2268" w:type="dxa"/>
        </w:tcPr>
        <w:p w14:paraId="6A5E08C8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Geschäftsführung:</w:t>
          </w:r>
        </w:p>
      </w:tc>
    </w:tr>
    <w:tr w:rsidR="00F450B0" w14:paraId="0D215D62" w14:textId="77777777">
      <w:trPr>
        <w:trHeight w:hRule="exact" w:val="170"/>
      </w:trPr>
      <w:tc>
        <w:tcPr>
          <w:tcW w:w="2246" w:type="dxa"/>
        </w:tcPr>
        <w:p w14:paraId="3DCFBDB6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Consulting · Training</w:t>
          </w:r>
        </w:p>
      </w:tc>
      <w:tc>
        <w:tcPr>
          <w:tcW w:w="2257" w:type="dxa"/>
        </w:tcPr>
        <w:p w14:paraId="65ADD3AB" w14:textId="77777777" w:rsidR="00F450B0" w:rsidRDefault="00F450B0" w:rsidP="00B74613">
          <w:pPr>
            <w:pStyle w:val="Fuzeile"/>
            <w:rPr>
              <w:rFonts w:ascii="Verdana" w:hAnsi="Verdana"/>
              <w:sz w:val="14"/>
              <w:lang w:val="it-IT"/>
            </w:rPr>
          </w:pPr>
          <w:r>
            <w:rPr>
              <w:rFonts w:ascii="Verdana" w:hAnsi="Verdana"/>
              <w:sz w:val="14"/>
              <w:lang w:val="it-IT"/>
            </w:rPr>
            <w:t>Fax: 0911 9264-769</w:t>
          </w:r>
        </w:p>
      </w:tc>
      <w:tc>
        <w:tcPr>
          <w:tcW w:w="3080" w:type="dxa"/>
        </w:tcPr>
        <w:p w14:paraId="589E3E2E" w14:textId="77777777" w:rsidR="00F450B0" w:rsidRDefault="00F450B0" w:rsidP="000D79B6">
          <w:pPr>
            <w:pStyle w:val="Fuzeile"/>
            <w:rPr>
              <w:rFonts w:ascii="Verdana" w:hAnsi="Verdana"/>
              <w:sz w:val="14"/>
              <w:lang w:val="it-IT"/>
            </w:rPr>
          </w:pPr>
          <w:r>
            <w:rPr>
              <w:rFonts w:ascii="Verdana" w:hAnsi="Verdana"/>
              <w:sz w:val="14"/>
            </w:rPr>
            <w:t>BIC: SSKNDE77XXX</w:t>
          </w:r>
        </w:p>
      </w:tc>
      <w:tc>
        <w:tcPr>
          <w:tcW w:w="2268" w:type="dxa"/>
        </w:tcPr>
        <w:p w14:paraId="49C45C9A" w14:textId="77777777" w:rsidR="00F450B0" w:rsidRDefault="00F450B0" w:rsidP="00B74613">
          <w:pPr>
            <w:pStyle w:val="Fuzeile"/>
            <w:rPr>
              <w:rFonts w:ascii="Verdana" w:hAnsi="Verdana"/>
              <w:sz w:val="14"/>
              <w:lang w:val="it-IT"/>
            </w:rPr>
          </w:pPr>
          <w:proofErr w:type="spellStart"/>
          <w:proofErr w:type="gramStart"/>
          <w:r>
            <w:rPr>
              <w:rFonts w:ascii="Verdana" w:hAnsi="Verdana"/>
              <w:sz w:val="14"/>
              <w:lang w:val="it-IT"/>
            </w:rPr>
            <w:t>Dipl</w:t>
          </w:r>
          <w:proofErr w:type="spellEnd"/>
          <w:r>
            <w:rPr>
              <w:rFonts w:ascii="Verdana" w:hAnsi="Verdana"/>
              <w:sz w:val="14"/>
              <w:lang w:val="it-IT"/>
            </w:rPr>
            <w:t>.-</w:t>
          </w:r>
          <w:proofErr w:type="spellStart"/>
          <w:proofErr w:type="gramEnd"/>
          <w:r>
            <w:rPr>
              <w:rFonts w:ascii="Verdana" w:hAnsi="Verdana"/>
              <w:sz w:val="14"/>
              <w:lang w:val="it-IT"/>
            </w:rPr>
            <w:t>Kffr</w:t>
          </w:r>
          <w:proofErr w:type="spellEnd"/>
          <w:r>
            <w:rPr>
              <w:rFonts w:ascii="Verdana" w:hAnsi="Verdana"/>
              <w:sz w:val="14"/>
              <w:lang w:val="it-IT"/>
            </w:rPr>
            <w:t>. Rita Kolaya</w:t>
          </w:r>
        </w:p>
      </w:tc>
    </w:tr>
    <w:tr w:rsidR="00F450B0" w14:paraId="25F63B99" w14:textId="77777777">
      <w:trPr>
        <w:trHeight w:hRule="exact" w:val="170"/>
      </w:trPr>
      <w:tc>
        <w:tcPr>
          <w:tcW w:w="2246" w:type="dxa"/>
        </w:tcPr>
        <w:p w14:paraId="54083F7C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Schwabacher Str. 3</w:t>
          </w:r>
        </w:p>
      </w:tc>
      <w:tc>
        <w:tcPr>
          <w:tcW w:w="2257" w:type="dxa"/>
        </w:tcPr>
        <w:p w14:paraId="5B784B71" w14:textId="77777777" w:rsidR="00F450B0" w:rsidRDefault="0090715B" w:rsidP="00B74613">
          <w:pPr>
            <w:pStyle w:val="Fuzeile"/>
            <w:rPr>
              <w:rFonts w:ascii="Verdana" w:hAnsi="Verdana"/>
              <w:color w:val="000000"/>
              <w:sz w:val="14"/>
            </w:rPr>
          </w:pPr>
          <w:hyperlink r:id="rId1" w:history="1">
            <w:r w:rsidR="00F450B0">
              <w:rPr>
                <w:rStyle w:val="Hyperlink"/>
                <w:rFonts w:ascii="Verdana" w:hAnsi="Verdana"/>
                <w:color w:val="000000"/>
                <w:sz w:val="14"/>
                <w:u w:val="none"/>
              </w:rPr>
              <w:t>www.celecta.de</w:t>
            </w:r>
          </w:hyperlink>
        </w:p>
      </w:tc>
      <w:tc>
        <w:tcPr>
          <w:tcW w:w="3080" w:type="dxa"/>
        </w:tcPr>
        <w:p w14:paraId="30F30E43" w14:textId="77777777" w:rsidR="00F450B0" w:rsidRPr="00E33941" w:rsidRDefault="00F450B0" w:rsidP="000D79B6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St.-Nr. 241/123/31057</w:t>
          </w:r>
        </w:p>
      </w:tc>
      <w:tc>
        <w:tcPr>
          <w:tcW w:w="2268" w:type="dxa"/>
        </w:tcPr>
        <w:p w14:paraId="7776DC81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Dipl.-Psych. Sabine Grüner</w:t>
          </w:r>
        </w:p>
      </w:tc>
    </w:tr>
    <w:tr w:rsidR="00F450B0" w14:paraId="29521C18" w14:textId="77777777">
      <w:trPr>
        <w:trHeight w:hRule="exact" w:val="170"/>
      </w:trPr>
      <w:tc>
        <w:tcPr>
          <w:tcW w:w="2246" w:type="dxa"/>
        </w:tcPr>
        <w:p w14:paraId="7259246F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90439 Nürnberg</w:t>
          </w:r>
        </w:p>
      </w:tc>
      <w:tc>
        <w:tcPr>
          <w:tcW w:w="2257" w:type="dxa"/>
        </w:tcPr>
        <w:p w14:paraId="60D7BDF1" w14:textId="77777777" w:rsidR="00F450B0" w:rsidRDefault="0090715B" w:rsidP="00B74613">
          <w:pPr>
            <w:pStyle w:val="Fuzeile"/>
            <w:rPr>
              <w:rFonts w:ascii="Verdana" w:hAnsi="Verdana"/>
              <w:color w:val="000000"/>
              <w:sz w:val="14"/>
            </w:rPr>
          </w:pPr>
          <w:hyperlink r:id="rId2" w:history="1">
            <w:r w:rsidR="00F450B0">
              <w:rPr>
                <w:rStyle w:val="Hyperlink"/>
                <w:rFonts w:ascii="Verdana" w:hAnsi="Verdana"/>
                <w:color w:val="000000"/>
                <w:sz w:val="14"/>
                <w:u w:val="none"/>
              </w:rPr>
              <w:t>info@celecta.de</w:t>
            </w:r>
          </w:hyperlink>
        </w:p>
      </w:tc>
      <w:tc>
        <w:tcPr>
          <w:tcW w:w="3080" w:type="dxa"/>
        </w:tcPr>
        <w:p w14:paraId="4F9EBE10" w14:textId="77777777" w:rsidR="00F450B0" w:rsidRPr="00E33941" w:rsidRDefault="00F450B0" w:rsidP="000D79B6">
          <w:pPr>
            <w:pStyle w:val="Fuzeile"/>
            <w:rPr>
              <w:rFonts w:ascii="Verdana" w:hAnsi="Verdana"/>
              <w:sz w:val="14"/>
            </w:rPr>
          </w:pPr>
          <w:r w:rsidRPr="00E33941">
            <w:rPr>
              <w:rFonts w:ascii="Verdana" w:hAnsi="Verdana"/>
              <w:sz w:val="14"/>
            </w:rPr>
            <w:t>RG Nürnberg: HRB 19380</w:t>
          </w:r>
        </w:p>
      </w:tc>
      <w:tc>
        <w:tcPr>
          <w:tcW w:w="2268" w:type="dxa"/>
        </w:tcPr>
        <w:p w14:paraId="17EE3ACA" w14:textId="77777777" w:rsidR="00F450B0" w:rsidRDefault="00F450B0" w:rsidP="00B74613">
          <w:pPr>
            <w:pStyle w:val="Fuzeile"/>
            <w:rPr>
              <w:rFonts w:ascii="Verdana" w:hAnsi="Verdana"/>
              <w:sz w:val="14"/>
            </w:rPr>
          </w:pPr>
          <w:r>
            <w:rPr>
              <w:rFonts w:ascii="Verdana" w:hAnsi="Verdana"/>
              <w:sz w:val="14"/>
            </w:rPr>
            <w:t>Dipl.-Kfm. Stefan Mänzel</w:t>
          </w:r>
        </w:p>
      </w:tc>
    </w:tr>
  </w:tbl>
  <w:p w14:paraId="4E0C8DD9" w14:textId="77777777" w:rsidR="00954F32" w:rsidRDefault="00954F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AF3C" w14:textId="77777777" w:rsidR="00DF61C0" w:rsidRDefault="00DF61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B951" w14:textId="77777777" w:rsidR="000172DC" w:rsidRDefault="000172DC">
      <w:r>
        <w:separator/>
      </w:r>
    </w:p>
  </w:footnote>
  <w:footnote w:type="continuationSeparator" w:id="0">
    <w:p w14:paraId="7C42C7D8" w14:textId="77777777" w:rsidR="000172DC" w:rsidRDefault="00017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0792" w14:textId="77777777" w:rsidR="00DF61C0" w:rsidRDefault="00DF61C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1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90"/>
      <w:gridCol w:w="4961"/>
    </w:tblGrid>
    <w:tr w:rsidR="00954F32" w14:paraId="63B4922F" w14:textId="77777777" w:rsidTr="00B20A1E">
      <w:trPr>
        <w:cantSplit/>
        <w:trHeight w:hRule="exact" w:val="1703"/>
      </w:trPr>
      <w:tc>
        <w:tcPr>
          <w:tcW w:w="4890" w:type="dxa"/>
        </w:tcPr>
        <w:p w14:paraId="3815A199" w14:textId="77777777" w:rsidR="00B20A1E" w:rsidRDefault="00B20A1E" w:rsidP="00B20A1E">
          <w:pPr>
            <w:tabs>
              <w:tab w:val="left" w:pos="3456"/>
            </w:tabs>
          </w:pPr>
        </w:p>
        <w:p w14:paraId="30E532AA" w14:textId="77777777" w:rsidR="00B20A1E" w:rsidRDefault="00B20A1E" w:rsidP="00B20A1E">
          <w:pPr>
            <w:tabs>
              <w:tab w:val="left" w:pos="3456"/>
            </w:tabs>
          </w:pPr>
        </w:p>
        <w:p w14:paraId="63D5738E" w14:textId="77777777" w:rsidR="00B20A1E" w:rsidRDefault="00B20A1E" w:rsidP="00B20A1E">
          <w:pPr>
            <w:tabs>
              <w:tab w:val="left" w:pos="3456"/>
            </w:tabs>
          </w:pPr>
        </w:p>
        <w:p w14:paraId="0EBEF996" w14:textId="77777777" w:rsidR="00B20A1E" w:rsidRDefault="00B20A1E" w:rsidP="00B20A1E">
          <w:pPr>
            <w:tabs>
              <w:tab w:val="left" w:pos="3456"/>
            </w:tabs>
          </w:pPr>
        </w:p>
        <w:p w14:paraId="4F79B1A7" w14:textId="77777777" w:rsidR="00B20A1E" w:rsidRPr="00B20A1E" w:rsidRDefault="00B20A1E" w:rsidP="00B20A1E">
          <w:pPr>
            <w:tabs>
              <w:tab w:val="left" w:pos="3456"/>
            </w:tabs>
          </w:pPr>
        </w:p>
      </w:tc>
      <w:tc>
        <w:tcPr>
          <w:tcW w:w="4961" w:type="dxa"/>
        </w:tcPr>
        <w:p w14:paraId="0AA13C6C" w14:textId="77777777" w:rsidR="00B20A1E" w:rsidRDefault="00B20A1E" w:rsidP="00B20A1E">
          <w:pPr>
            <w:tabs>
              <w:tab w:val="left" w:pos="1056"/>
              <w:tab w:val="left" w:pos="4140"/>
              <w:tab w:val="right" w:pos="4821"/>
            </w:tabs>
            <w:jc w:val="right"/>
          </w:pPr>
          <w:r>
            <w:rPr>
              <w:noProof/>
            </w:rPr>
            <w:drawing>
              <wp:inline distT="0" distB="0" distL="0" distR="0" wp14:anchorId="750BFE7C" wp14:editId="682ECECF">
                <wp:extent cx="2148840" cy="1295400"/>
                <wp:effectExtent l="0" t="0" r="0" b="0"/>
                <wp:docPr id="8" name="Bild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884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97AC29" w14:textId="77777777" w:rsidR="00954F32" w:rsidRPr="00727002" w:rsidRDefault="00954F32" w:rsidP="00B20A1E">
          <w:pPr>
            <w:tabs>
              <w:tab w:val="left" w:pos="1056"/>
              <w:tab w:val="left" w:pos="4140"/>
              <w:tab w:val="right" w:pos="4821"/>
            </w:tabs>
          </w:pPr>
        </w:p>
      </w:tc>
    </w:tr>
    <w:tr w:rsidR="00954F32" w:rsidRPr="00AC7F2B" w14:paraId="626652A3" w14:textId="77777777" w:rsidTr="00AC7F2B">
      <w:trPr>
        <w:cantSplit/>
        <w:trHeight w:val="113"/>
        <w:hidden/>
      </w:trPr>
      <w:tc>
        <w:tcPr>
          <w:tcW w:w="4890" w:type="dxa"/>
        </w:tcPr>
        <w:p w14:paraId="2159077E" w14:textId="77777777" w:rsidR="00B20A1E" w:rsidRDefault="00B20A1E" w:rsidP="0055084C">
          <w:pPr>
            <w:pStyle w:val="Kopfzeile"/>
            <w:rPr>
              <w:rFonts w:ascii="Verdana" w:hAnsi="Verdana"/>
              <w:i/>
              <w:vanish/>
              <w:lang w:val="en-US"/>
            </w:rPr>
          </w:pPr>
        </w:p>
        <w:p w14:paraId="6F812E42" w14:textId="77777777" w:rsidR="00B20A1E" w:rsidRPr="00AC7F2B" w:rsidRDefault="00B20A1E" w:rsidP="0055084C">
          <w:pPr>
            <w:pStyle w:val="Kopfzeile"/>
            <w:rPr>
              <w:rFonts w:ascii="Verdana" w:hAnsi="Verdana"/>
              <w:vanish/>
            </w:rPr>
          </w:pPr>
        </w:p>
      </w:tc>
      <w:tc>
        <w:tcPr>
          <w:tcW w:w="4961" w:type="dxa"/>
        </w:tcPr>
        <w:p w14:paraId="49D890BD" w14:textId="77777777" w:rsidR="00B20A1E" w:rsidRDefault="00B20A1E" w:rsidP="00B20A1E">
          <w:pPr>
            <w:pStyle w:val="Kopfzeile"/>
            <w:jc w:val="right"/>
            <w:rPr>
              <w:rFonts w:ascii="Verdana" w:hAnsi="Verdana"/>
              <w:i/>
              <w:lang w:val="en-US"/>
            </w:rPr>
          </w:pPr>
          <w:r w:rsidRPr="00AC7F2B">
            <w:rPr>
              <w:rFonts w:ascii="Verdana" w:hAnsi="Verdana"/>
              <w:i/>
              <w:lang w:val="en-US"/>
            </w:rPr>
            <w:t>Professional Training Center</w:t>
          </w:r>
        </w:p>
        <w:p w14:paraId="143578C1" w14:textId="77777777" w:rsidR="00954F32" w:rsidRPr="00AC7F2B" w:rsidRDefault="00954F32" w:rsidP="00016C78">
          <w:pPr>
            <w:pStyle w:val="Kopfzeile"/>
            <w:tabs>
              <w:tab w:val="clear" w:pos="4536"/>
              <w:tab w:val="left" w:pos="1770"/>
            </w:tabs>
            <w:ind w:right="-70"/>
            <w:rPr>
              <w:rFonts w:ascii="Verdana" w:hAnsi="Verdana"/>
              <w:i/>
              <w:lang w:val="en-US"/>
            </w:rPr>
          </w:pPr>
        </w:p>
      </w:tc>
    </w:tr>
  </w:tbl>
  <w:p w14:paraId="0A7D1ED8" w14:textId="77777777" w:rsidR="00954F32" w:rsidRPr="00AC7F2B" w:rsidRDefault="00954F32" w:rsidP="00DF61C0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6088" w14:textId="77777777" w:rsidR="00DF61C0" w:rsidRDefault="00DF61C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2C"/>
    <w:multiLevelType w:val="hybridMultilevel"/>
    <w:tmpl w:val="E05E2C16"/>
    <w:lvl w:ilvl="0" w:tplc="4008C682">
      <w:start w:val="1"/>
      <w:numFmt w:val="bullet"/>
      <w:pStyle w:val="InhaltAufzhlung"/>
      <w:lvlText w:val=""/>
      <w:lvlJc w:val="left"/>
      <w:pPr>
        <w:tabs>
          <w:tab w:val="num" w:pos="601"/>
        </w:tabs>
        <w:ind w:left="601" w:hanging="448"/>
      </w:pPr>
      <w:rPr>
        <w:rFonts w:ascii="Wingdings" w:hAnsi="Wingdings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638"/>
        </w:tabs>
        <w:ind w:left="16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58"/>
        </w:tabs>
        <w:ind w:left="23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78"/>
        </w:tabs>
        <w:ind w:left="30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98"/>
        </w:tabs>
        <w:ind w:left="37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18"/>
        </w:tabs>
        <w:ind w:left="45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38"/>
        </w:tabs>
        <w:ind w:left="52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58"/>
        </w:tabs>
        <w:ind w:left="59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78"/>
        </w:tabs>
        <w:ind w:left="6678" w:hanging="360"/>
      </w:pPr>
      <w:rPr>
        <w:rFonts w:ascii="Wingdings" w:hAnsi="Wingdings" w:hint="default"/>
      </w:rPr>
    </w:lvl>
  </w:abstractNum>
  <w:abstractNum w:abstractNumId="1" w15:restartNumberingAfterBreak="0">
    <w:nsid w:val="17582F6E"/>
    <w:multiLevelType w:val="hybridMultilevel"/>
    <w:tmpl w:val="6B6A417A"/>
    <w:lvl w:ilvl="0" w:tplc="6D1AE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93542"/>
    <w:multiLevelType w:val="hybridMultilevel"/>
    <w:tmpl w:val="A3B02850"/>
    <w:lvl w:ilvl="0" w:tplc="D52C98F6">
      <w:start w:val="2"/>
      <w:numFmt w:val="bullet"/>
      <w:lvlText w:val="-"/>
      <w:lvlJc w:val="left"/>
      <w:pPr>
        <w:ind w:left="502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36632D6"/>
    <w:multiLevelType w:val="hybridMultilevel"/>
    <w:tmpl w:val="90408E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C62947"/>
    <w:multiLevelType w:val="hybridMultilevel"/>
    <w:tmpl w:val="86B41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9D2426"/>
    <w:multiLevelType w:val="hybridMultilevel"/>
    <w:tmpl w:val="9784519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intFractionalCharacterWidth/>
  <w:embedSystemFonts/>
  <w:hideGrammaticalErrors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340"/>
  <w:autoHyphenation/>
  <w:consecutiveHyphenLimit w:val="2"/>
  <w:hyphenationZone w:val="56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1265"/>
  </w:hdrShapeDefaults>
  <w:footnotePr>
    <w:numRestart w:val="eachSec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B"/>
    <w:rsid w:val="000000E4"/>
    <w:rsid w:val="000038D7"/>
    <w:rsid w:val="00016C78"/>
    <w:rsid w:val="000172DC"/>
    <w:rsid w:val="000173D8"/>
    <w:rsid w:val="00033E42"/>
    <w:rsid w:val="00040D70"/>
    <w:rsid w:val="00043822"/>
    <w:rsid w:val="00044A1F"/>
    <w:rsid w:val="00064BCA"/>
    <w:rsid w:val="00064FD5"/>
    <w:rsid w:val="000709BC"/>
    <w:rsid w:val="0008387C"/>
    <w:rsid w:val="00085FFC"/>
    <w:rsid w:val="00086D64"/>
    <w:rsid w:val="00091870"/>
    <w:rsid w:val="000939A3"/>
    <w:rsid w:val="000A1FF9"/>
    <w:rsid w:val="000A4E6E"/>
    <w:rsid w:val="000A5758"/>
    <w:rsid w:val="000B1140"/>
    <w:rsid w:val="000B31E5"/>
    <w:rsid w:val="000B5E68"/>
    <w:rsid w:val="000C0646"/>
    <w:rsid w:val="000C1CDF"/>
    <w:rsid w:val="000D2E5B"/>
    <w:rsid w:val="000D62C0"/>
    <w:rsid w:val="000D79B6"/>
    <w:rsid w:val="00102F29"/>
    <w:rsid w:val="00103455"/>
    <w:rsid w:val="00106F2D"/>
    <w:rsid w:val="00110679"/>
    <w:rsid w:val="00117491"/>
    <w:rsid w:val="0012421A"/>
    <w:rsid w:val="001250B3"/>
    <w:rsid w:val="00131241"/>
    <w:rsid w:val="001317F3"/>
    <w:rsid w:val="00133960"/>
    <w:rsid w:val="00145CDF"/>
    <w:rsid w:val="00147525"/>
    <w:rsid w:val="00153E74"/>
    <w:rsid w:val="00154F22"/>
    <w:rsid w:val="001562D9"/>
    <w:rsid w:val="00165BB9"/>
    <w:rsid w:val="0016683D"/>
    <w:rsid w:val="00190C4E"/>
    <w:rsid w:val="001951DD"/>
    <w:rsid w:val="00197FA4"/>
    <w:rsid w:val="001A2420"/>
    <w:rsid w:val="001A59D4"/>
    <w:rsid w:val="001B2278"/>
    <w:rsid w:val="001B3838"/>
    <w:rsid w:val="001C3C10"/>
    <w:rsid w:val="001C63E8"/>
    <w:rsid w:val="001D55E5"/>
    <w:rsid w:val="001E247F"/>
    <w:rsid w:val="00200CB1"/>
    <w:rsid w:val="00204931"/>
    <w:rsid w:val="00204D02"/>
    <w:rsid w:val="002055D3"/>
    <w:rsid w:val="0021454B"/>
    <w:rsid w:val="0021599E"/>
    <w:rsid w:val="002276CE"/>
    <w:rsid w:val="00240447"/>
    <w:rsid w:val="00250804"/>
    <w:rsid w:val="00251752"/>
    <w:rsid w:val="0025704D"/>
    <w:rsid w:val="002571E4"/>
    <w:rsid w:val="002722E5"/>
    <w:rsid w:val="00273F9C"/>
    <w:rsid w:val="0028072C"/>
    <w:rsid w:val="00280CBD"/>
    <w:rsid w:val="00293859"/>
    <w:rsid w:val="002A202B"/>
    <w:rsid w:val="002A46E3"/>
    <w:rsid w:val="002A6853"/>
    <w:rsid w:val="002C26BD"/>
    <w:rsid w:val="002C2E3F"/>
    <w:rsid w:val="002C34C6"/>
    <w:rsid w:val="002C40CF"/>
    <w:rsid w:val="002C7702"/>
    <w:rsid w:val="002D2998"/>
    <w:rsid w:val="002D2BCD"/>
    <w:rsid w:val="002D4BF6"/>
    <w:rsid w:val="002D4C75"/>
    <w:rsid w:val="002D4F9E"/>
    <w:rsid w:val="002D5698"/>
    <w:rsid w:val="002D7A8C"/>
    <w:rsid w:val="002D7C5F"/>
    <w:rsid w:val="002E0D00"/>
    <w:rsid w:val="002E2AAC"/>
    <w:rsid w:val="003020C8"/>
    <w:rsid w:val="00302127"/>
    <w:rsid w:val="00303226"/>
    <w:rsid w:val="003041A4"/>
    <w:rsid w:val="003312C2"/>
    <w:rsid w:val="00331A30"/>
    <w:rsid w:val="00331ED2"/>
    <w:rsid w:val="003360DE"/>
    <w:rsid w:val="00341923"/>
    <w:rsid w:val="00342929"/>
    <w:rsid w:val="0034525B"/>
    <w:rsid w:val="00345BC8"/>
    <w:rsid w:val="003466DE"/>
    <w:rsid w:val="00350745"/>
    <w:rsid w:val="0035173E"/>
    <w:rsid w:val="00353986"/>
    <w:rsid w:val="00354AC7"/>
    <w:rsid w:val="00355143"/>
    <w:rsid w:val="003576BB"/>
    <w:rsid w:val="003606BC"/>
    <w:rsid w:val="00361597"/>
    <w:rsid w:val="00376D93"/>
    <w:rsid w:val="00384921"/>
    <w:rsid w:val="00390894"/>
    <w:rsid w:val="00392F0E"/>
    <w:rsid w:val="00395C9F"/>
    <w:rsid w:val="003A3288"/>
    <w:rsid w:val="003B29ED"/>
    <w:rsid w:val="003B525C"/>
    <w:rsid w:val="003B7624"/>
    <w:rsid w:val="003C118C"/>
    <w:rsid w:val="003C4106"/>
    <w:rsid w:val="003C72BC"/>
    <w:rsid w:val="003C7DCA"/>
    <w:rsid w:val="003D1503"/>
    <w:rsid w:val="003D450F"/>
    <w:rsid w:val="003E6898"/>
    <w:rsid w:val="003F455D"/>
    <w:rsid w:val="003F4F8A"/>
    <w:rsid w:val="00400616"/>
    <w:rsid w:val="00400812"/>
    <w:rsid w:val="00407375"/>
    <w:rsid w:val="00424F47"/>
    <w:rsid w:val="004300EB"/>
    <w:rsid w:val="004311E4"/>
    <w:rsid w:val="00435980"/>
    <w:rsid w:val="00442C35"/>
    <w:rsid w:val="0044346F"/>
    <w:rsid w:val="00443624"/>
    <w:rsid w:val="00443E40"/>
    <w:rsid w:val="00443F12"/>
    <w:rsid w:val="004445F5"/>
    <w:rsid w:val="00451BD6"/>
    <w:rsid w:val="004568A8"/>
    <w:rsid w:val="0046138D"/>
    <w:rsid w:val="00465A6E"/>
    <w:rsid w:val="004725E6"/>
    <w:rsid w:val="00476ED8"/>
    <w:rsid w:val="004809DE"/>
    <w:rsid w:val="00485671"/>
    <w:rsid w:val="0049769A"/>
    <w:rsid w:val="004A0B35"/>
    <w:rsid w:val="004B2208"/>
    <w:rsid w:val="004B5AAC"/>
    <w:rsid w:val="004B633D"/>
    <w:rsid w:val="004C2009"/>
    <w:rsid w:val="004C4E56"/>
    <w:rsid w:val="004D22FD"/>
    <w:rsid w:val="004D2C59"/>
    <w:rsid w:val="004D4D6E"/>
    <w:rsid w:val="004E1727"/>
    <w:rsid w:val="004E17BB"/>
    <w:rsid w:val="004E214C"/>
    <w:rsid w:val="004E627A"/>
    <w:rsid w:val="004F534A"/>
    <w:rsid w:val="00503EAB"/>
    <w:rsid w:val="00516F1F"/>
    <w:rsid w:val="00520734"/>
    <w:rsid w:val="00522F7A"/>
    <w:rsid w:val="0052734B"/>
    <w:rsid w:val="00537F2A"/>
    <w:rsid w:val="00541894"/>
    <w:rsid w:val="00542195"/>
    <w:rsid w:val="00543EA7"/>
    <w:rsid w:val="00547758"/>
    <w:rsid w:val="0055084C"/>
    <w:rsid w:val="00552050"/>
    <w:rsid w:val="00553C40"/>
    <w:rsid w:val="00557E88"/>
    <w:rsid w:val="0056128F"/>
    <w:rsid w:val="00567E63"/>
    <w:rsid w:val="00572494"/>
    <w:rsid w:val="00574DDE"/>
    <w:rsid w:val="00575920"/>
    <w:rsid w:val="005822E2"/>
    <w:rsid w:val="005822F2"/>
    <w:rsid w:val="00583F5E"/>
    <w:rsid w:val="00590778"/>
    <w:rsid w:val="005921E3"/>
    <w:rsid w:val="00592A78"/>
    <w:rsid w:val="005A07C2"/>
    <w:rsid w:val="005A1FD9"/>
    <w:rsid w:val="005A4EBB"/>
    <w:rsid w:val="005C31B9"/>
    <w:rsid w:val="005D05FF"/>
    <w:rsid w:val="005D3172"/>
    <w:rsid w:val="005E0C0E"/>
    <w:rsid w:val="005E4BBB"/>
    <w:rsid w:val="005E5738"/>
    <w:rsid w:val="00603FC9"/>
    <w:rsid w:val="0061196D"/>
    <w:rsid w:val="00623193"/>
    <w:rsid w:val="00633AE7"/>
    <w:rsid w:val="00635008"/>
    <w:rsid w:val="00640704"/>
    <w:rsid w:val="006436F8"/>
    <w:rsid w:val="006470B0"/>
    <w:rsid w:val="00650DCE"/>
    <w:rsid w:val="00653498"/>
    <w:rsid w:val="006625AC"/>
    <w:rsid w:val="00665495"/>
    <w:rsid w:val="006670FB"/>
    <w:rsid w:val="006713C4"/>
    <w:rsid w:val="00673299"/>
    <w:rsid w:val="00673AC6"/>
    <w:rsid w:val="00676025"/>
    <w:rsid w:val="0067648C"/>
    <w:rsid w:val="00680056"/>
    <w:rsid w:val="00682BF9"/>
    <w:rsid w:val="00684286"/>
    <w:rsid w:val="00692B9E"/>
    <w:rsid w:val="00694BDD"/>
    <w:rsid w:val="0069579C"/>
    <w:rsid w:val="006A09A3"/>
    <w:rsid w:val="006A5337"/>
    <w:rsid w:val="006A758C"/>
    <w:rsid w:val="006B19D3"/>
    <w:rsid w:val="006B1FD5"/>
    <w:rsid w:val="006B307F"/>
    <w:rsid w:val="006C78BC"/>
    <w:rsid w:val="006D1199"/>
    <w:rsid w:val="006D1E7B"/>
    <w:rsid w:val="006D57FD"/>
    <w:rsid w:val="006D58F5"/>
    <w:rsid w:val="006E6B6D"/>
    <w:rsid w:val="006F3E57"/>
    <w:rsid w:val="00700219"/>
    <w:rsid w:val="0070123B"/>
    <w:rsid w:val="0070210E"/>
    <w:rsid w:val="007032FA"/>
    <w:rsid w:val="0070741C"/>
    <w:rsid w:val="00710A62"/>
    <w:rsid w:val="0071400D"/>
    <w:rsid w:val="00714197"/>
    <w:rsid w:val="00714440"/>
    <w:rsid w:val="007222FD"/>
    <w:rsid w:val="00724D15"/>
    <w:rsid w:val="00727002"/>
    <w:rsid w:val="00727955"/>
    <w:rsid w:val="0073563A"/>
    <w:rsid w:val="00737D47"/>
    <w:rsid w:val="00737E3A"/>
    <w:rsid w:val="007472EC"/>
    <w:rsid w:val="00752161"/>
    <w:rsid w:val="0076652E"/>
    <w:rsid w:val="0078362D"/>
    <w:rsid w:val="00783E93"/>
    <w:rsid w:val="007904E2"/>
    <w:rsid w:val="00791B3F"/>
    <w:rsid w:val="00791DE1"/>
    <w:rsid w:val="00793296"/>
    <w:rsid w:val="00795FEA"/>
    <w:rsid w:val="007A0588"/>
    <w:rsid w:val="007A6FDA"/>
    <w:rsid w:val="007C00CA"/>
    <w:rsid w:val="007C1117"/>
    <w:rsid w:val="007C2411"/>
    <w:rsid w:val="007C288D"/>
    <w:rsid w:val="007C4B27"/>
    <w:rsid w:val="007C635D"/>
    <w:rsid w:val="007D17DA"/>
    <w:rsid w:val="007D7A40"/>
    <w:rsid w:val="007E41A6"/>
    <w:rsid w:val="007F67EA"/>
    <w:rsid w:val="00801B80"/>
    <w:rsid w:val="00811B9B"/>
    <w:rsid w:val="0081346E"/>
    <w:rsid w:val="00815555"/>
    <w:rsid w:val="0081649A"/>
    <w:rsid w:val="00817511"/>
    <w:rsid w:val="00824A9F"/>
    <w:rsid w:val="008344D6"/>
    <w:rsid w:val="008373AE"/>
    <w:rsid w:val="00842AAF"/>
    <w:rsid w:val="00842BA2"/>
    <w:rsid w:val="008446CA"/>
    <w:rsid w:val="00853A95"/>
    <w:rsid w:val="00863CF6"/>
    <w:rsid w:val="008677DB"/>
    <w:rsid w:val="00871788"/>
    <w:rsid w:val="00884CA3"/>
    <w:rsid w:val="00885BE1"/>
    <w:rsid w:val="008A296A"/>
    <w:rsid w:val="008A70B6"/>
    <w:rsid w:val="008B0558"/>
    <w:rsid w:val="008B11D4"/>
    <w:rsid w:val="008B5E56"/>
    <w:rsid w:val="008B6F0D"/>
    <w:rsid w:val="008B7F3A"/>
    <w:rsid w:val="008C0ED1"/>
    <w:rsid w:val="008C12FA"/>
    <w:rsid w:val="008C15A2"/>
    <w:rsid w:val="008C5BB5"/>
    <w:rsid w:val="008C7A39"/>
    <w:rsid w:val="008D1DA2"/>
    <w:rsid w:val="008D20C9"/>
    <w:rsid w:val="008D2B63"/>
    <w:rsid w:val="008E161C"/>
    <w:rsid w:val="008E5207"/>
    <w:rsid w:val="008E5636"/>
    <w:rsid w:val="008E7BFE"/>
    <w:rsid w:val="008F346A"/>
    <w:rsid w:val="008F572C"/>
    <w:rsid w:val="0090715B"/>
    <w:rsid w:val="00913E29"/>
    <w:rsid w:val="00927A2E"/>
    <w:rsid w:val="00930DE7"/>
    <w:rsid w:val="0093452B"/>
    <w:rsid w:val="00934E0B"/>
    <w:rsid w:val="00944479"/>
    <w:rsid w:val="00944D3E"/>
    <w:rsid w:val="00946031"/>
    <w:rsid w:val="0095486B"/>
    <w:rsid w:val="00954F32"/>
    <w:rsid w:val="0095757F"/>
    <w:rsid w:val="0095769B"/>
    <w:rsid w:val="009702F1"/>
    <w:rsid w:val="0097425B"/>
    <w:rsid w:val="00981EAF"/>
    <w:rsid w:val="009825C2"/>
    <w:rsid w:val="00983414"/>
    <w:rsid w:val="00992D4C"/>
    <w:rsid w:val="009932F7"/>
    <w:rsid w:val="0099465F"/>
    <w:rsid w:val="00997079"/>
    <w:rsid w:val="009973E6"/>
    <w:rsid w:val="009A412A"/>
    <w:rsid w:val="009A7C81"/>
    <w:rsid w:val="009B5C55"/>
    <w:rsid w:val="009B697D"/>
    <w:rsid w:val="009C0108"/>
    <w:rsid w:val="009D0A47"/>
    <w:rsid w:val="009D1723"/>
    <w:rsid w:val="009D29D0"/>
    <w:rsid w:val="009D4560"/>
    <w:rsid w:val="009D65B1"/>
    <w:rsid w:val="009F0686"/>
    <w:rsid w:val="009F08B7"/>
    <w:rsid w:val="009F0DDC"/>
    <w:rsid w:val="009F4A4C"/>
    <w:rsid w:val="009F7452"/>
    <w:rsid w:val="00A0281B"/>
    <w:rsid w:val="00A067C6"/>
    <w:rsid w:val="00A06C29"/>
    <w:rsid w:val="00A15223"/>
    <w:rsid w:val="00A166C5"/>
    <w:rsid w:val="00A1679D"/>
    <w:rsid w:val="00A275B4"/>
    <w:rsid w:val="00A347D8"/>
    <w:rsid w:val="00A36226"/>
    <w:rsid w:val="00A4235D"/>
    <w:rsid w:val="00A45BD5"/>
    <w:rsid w:val="00A5154B"/>
    <w:rsid w:val="00A603C1"/>
    <w:rsid w:val="00A66F9F"/>
    <w:rsid w:val="00A729FF"/>
    <w:rsid w:val="00A75DA2"/>
    <w:rsid w:val="00A762C1"/>
    <w:rsid w:val="00A8051B"/>
    <w:rsid w:val="00A8098D"/>
    <w:rsid w:val="00A85678"/>
    <w:rsid w:val="00A93367"/>
    <w:rsid w:val="00A97393"/>
    <w:rsid w:val="00AA0CE2"/>
    <w:rsid w:val="00AA4805"/>
    <w:rsid w:val="00AA5B20"/>
    <w:rsid w:val="00AB7EAE"/>
    <w:rsid w:val="00AC080E"/>
    <w:rsid w:val="00AC2420"/>
    <w:rsid w:val="00AC6D29"/>
    <w:rsid w:val="00AC7F2B"/>
    <w:rsid w:val="00AD0068"/>
    <w:rsid w:val="00AD2FA6"/>
    <w:rsid w:val="00AD4297"/>
    <w:rsid w:val="00AD5F8B"/>
    <w:rsid w:val="00AD6442"/>
    <w:rsid w:val="00AE0917"/>
    <w:rsid w:val="00AE500C"/>
    <w:rsid w:val="00AE7B8B"/>
    <w:rsid w:val="00AF5288"/>
    <w:rsid w:val="00AF6A40"/>
    <w:rsid w:val="00B001B2"/>
    <w:rsid w:val="00B1247E"/>
    <w:rsid w:val="00B12955"/>
    <w:rsid w:val="00B15BB5"/>
    <w:rsid w:val="00B20A1E"/>
    <w:rsid w:val="00B25E6F"/>
    <w:rsid w:val="00B31707"/>
    <w:rsid w:val="00B4405D"/>
    <w:rsid w:val="00B473DB"/>
    <w:rsid w:val="00B52315"/>
    <w:rsid w:val="00B5553C"/>
    <w:rsid w:val="00B650FA"/>
    <w:rsid w:val="00B736B7"/>
    <w:rsid w:val="00B74613"/>
    <w:rsid w:val="00B76D5C"/>
    <w:rsid w:val="00B81B93"/>
    <w:rsid w:val="00B81E27"/>
    <w:rsid w:val="00B821E3"/>
    <w:rsid w:val="00B914F8"/>
    <w:rsid w:val="00B91CF7"/>
    <w:rsid w:val="00B91D61"/>
    <w:rsid w:val="00B928B2"/>
    <w:rsid w:val="00B952EB"/>
    <w:rsid w:val="00BA0689"/>
    <w:rsid w:val="00BA144C"/>
    <w:rsid w:val="00BA30FA"/>
    <w:rsid w:val="00BB6D52"/>
    <w:rsid w:val="00BB76D9"/>
    <w:rsid w:val="00BC5FEA"/>
    <w:rsid w:val="00BC60F7"/>
    <w:rsid w:val="00BD7526"/>
    <w:rsid w:val="00BE2505"/>
    <w:rsid w:val="00BE3922"/>
    <w:rsid w:val="00BE46AD"/>
    <w:rsid w:val="00BF25CF"/>
    <w:rsid w:val="00BF34D3"/>
    <w:rsid w:val="00BF7D4E"/>
    <w:rsid w:val="00C03919"/>
    <w:rsid w:val="00C066F6"/>
    <w:rsid w:val="00C16C0B"/>
    <w:rsid w:val="00C2215D"/>
    <w:rsid w:val="00C27432"/>
    <w:rsid w:val="00C31A57"/>
    <w:rsid w:val="00C37A32"/>
    <w:rsid w:val="00C42A09"/>
    <w:rsid w:val="00C43658"/>
    <w:rsid w:val="00C50AC1"/>
    <w:rsid w:val="00C5417A"/>
    <w:rsid w:val="00C549FA"/>
    <w:rsid w:val="00C573F6"/>
    <w:rsid w:val="00C6305D"/>
    <w:rsid w:val="00C74156"/>
    <w:rsid w:val="00C775BC"/>
    <w:rsid w:val="00C8040B"/>
    <w:rsid w:val="00C80784"/>
    <w:rsid w:val="00C85668"/>
    <w:rsid w:val="00CA53DF"/>
    <w:rsid w:val="00CA69E4"/>
    <w:rsid w:val="00CA7210"/>
    <w:rsid w:val="00CB03DD"/>
    <w:rsid w:val="00CB34DA"/>
    <w:rsid w:val="00CB76B6"/>
    <w:rsid w:val="00CC708B"/>
    <w:rsid w:val="00CC77D0"/>
    <w:rsid w:val="00CD2A89"/>
    <w:rsid w:val="00CD317C"/>
    <w:rsid w:val="00CD56D2"/>
    <w:rsid w:val="00CE4CB1"/>
    <w:rsid w:val="00CE6E27"/>
    <w:rsid w:val="00CE714D"/>
    <w:rsid w:val="00D00C7F"/>
    <w:rsid w:val="00D04DC7"/>
    <w:rsid w:val="00D06054"/>
    <w:rsid w:val="00D12E3B"/>
    <w:rsid w:val="00D13E58"/>
    <w:rsid w:val="00D14129"/>
    <w:rsid w:val="00D17DA2"/>
    <w:rsid w:val="00D270A0"/>
    <w:rsid w:val="00D27C19"/>
    <w:rsid w:val="00D31AD4"/>
    <w:rsid w:val="00D352F5"/>
    <w:rsid w:val="00D37690"/>
    <w:rsid w:val="00D51647"/>
    <w:rsid w:val="00D532E3"/>
    <w:rsid w:val="00D560F1"/>
    <w:rsid w:val="00D60491"/>
    <w:rsid w:val="00D61D3A"/>
    <w:rsid w:val="00D6208E"/>
    <w:rsid w:val="00D65268"/>
    <w:rsid w:val="00D652F3"/>
    <w:rsid w:val="00D66A97"/>
    <w:rsid w:val="00D71CEE"/>
    <w:rsid w:val="00D816F0"/>
    <w:rsid w:val="00D83A62"/>
    <w:rsid w:val="00D90088"/>
    <w:rsid w:val="00DA1BC5"/>
    <w:rsid w:val="00DA69AC"/>
    <w:rsid w:val="00DB5A1C"/>
    <w:rsid w:val="00DB6869"/>
    <w:rsid w:val="00DC16D7"/>
    <w:rsid w:val="00DC7014"/>
    <w:rsid w:val="00DD1852"/>
    <w:rsid w:val="00DE3992"/>
    <w:rsid w:val="00DE7B17"/>
    <w:rsid w:val="00DF61C0"/>
    <w:rsid w:val="00DF67D0"/>
    <w:rsid w:val="00DF6E8C"/>
    <w:rsid w:val="00E00D3E"/>
    <w:rsid w:val="00E039E9"/>
    <w:rsid w:val="00E102DB"/>
    <w:rsid w:val="00E11973"/>
    <w:rsid w:val="00E119D1"/>
    <w:rsid w:val="00E14AA3"/>
    <w:rsid w:val="00E16E72"/>
    <w:rsid w:val="00E2602A"/>
    <w:rsid w:val="00E27CEE"/>
    <w:rsid w:val="00E33139"/>
    <w:rsid w:val="00E36AC0"/>
    <w:rsid w:val="00E40C88"/>
    <w:rsid w:val="00E41974"/>
    <w:rsid w:val="00E54DC5"/>
    <w:rsid w:val="00E57606"/>
    <w:rsid w:val="00E607F3"/>
    <w:rsid w:val="00E633E0"/>
    <w:rsid w:val="00E649A4"/>
    <w:rsid w:val="00E6700D"/>
    <w:rsid w:val="00E73263"/>
    <w:rsid w:val="00E749A0"/>
    <w:rsid w:val="00E749B4"/>
    <w:rsid w:val="00E7713B"/>
    <w:rsid w:val="00E918AA"/>
    <w:rsid w:val="00E9552F"/>
    <w:rsid w:val="00EA5F6A"/>
    <w:rsid w:val="00EA5F8F"/>
    <w:rsid w:val="00EB6A72"/>
    <w:rsid w:val="00EB7B72"/>
    <w:rsid w:val="00EC2083"/>
    <w:rsid w:val="00EC33F0"/>
    <w:rsid w:val="00ED31B5"/>
    <w:rsid w:val="00ED4FA0"/>
    <w:rsid w:val="00EE6D27"/>
    <w:rsid w:val="00EF3903"/>
    <w:rsid w:val="00EF70CC"/>
    <w:rsid w:val="00F022C4"/>
    <w:rsid w:val="00F053A2"/>
    <w:rsid w:val="00F10CDE"/>
    <w:rsid w:val="00F150A5"/>
    <w:rsid w:val="00F21211"/>
    <w:rsid w:val="00F2613D"/>
    <w:rsid w:val="00F27ABF"/>
    <w:rsid w:val="00F35822"/>
    <w:rsid w:val="00F35F31"/>
    <w:rsid w:val="00F36A50"/>
    <w:rsid w:val="00F40BF4"/>
    <w:rsid w:val="00F44030"/>
    <w:rsid w:val="00F450B0"/>
    <w:rsid w:val="00F45C30"/>
    <w:rsid w:val="00F519E2"/>
    <w:rsid w:val="00F541B6"/>
    <w:rsid w:val="00F55C78"/>
    <w:rsid w:val="00F56AF1"/>
    <w:rsid w:val="00F708A9"/>
    <w:rsid w:val="00F73D1D"/>
    <w:rsid w:val="00F815DF"/>
    <w:rsid w:val="00F82726"/>
    <w:rsid w:val="00F837CA"/>
    <w:rsid w:val="00FA36E8"/>
    <w:rsid w:val="00FA3C92"/>
    <w:rsid w:val="00FC2036"/>
    <w:rsid w:val="00FC6A2E"/>
    <w:rsid w:val="00FE388B"/>
    <w:rsid w:val="00FE4678"/>
    <w:rsid w:val="00FF29FD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0D972826"/>
  <w15:chartTrackingRefBased/>
  <w15:docId w15:val="{CEA78A60-3947-4441-80A5-2E51E02F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E1727"/>
    <w:rPr>
      <w:rFonts w:ascii="Swis721 LtEx BT" w:hAnsi="Swis721 LtEx BT"/>
      <w:spacing w:val="5"/>
    </w:rPr>
  </w:style>
  <w:style w:type="paragraph" w:styleId="berschrift1">
    <w:name w:val="heading 1"/>
    <w:basedOn w:val="Standard"/>
    <w:next w:val="Standard"/>
    <w:qFormat/>
    <w:pPr>
      <w:keepNext/>
      <w:spacing w:before="120" w:after="120" w:line="480" w:lineRule="atLeast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framePr w:w="4230" w:h="1925" w:hRule="exact" w:wrap="notBeside" w:vAnchor="page" w:hAnchor="page" w:x="1419" w:y="3120"/>
      <w:spacing w:line="260" w:lineRule="atLeast"/>
      <w:outlineLvl w:val="1"/>
    </w:pPr>
    <w:rPr>
      <w:rFonts w:ascii="Verdana" w:hAnsi="Verdana"/>
      <w:b/>
      <w:bCs/>
    </w:rPr>
  </w:style>
  <w:style w:type="paragraph" w:styleId="berschrift3">
    <w:name w:val="heading 3"/>
    <w:basedOn w:val="Standard"/>
    <w:next w:val="Standard"/>
    <w:qFormat/>
    <w:pPr>
      <w:keepNext/>
      <w:spacing w:before="360" w:after="120" w:line="480" w:lineRule="atLeast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link w:val="berschrift4Zchn"/>
    <w:qFormat/>
    <w:rsid w:val="004E1727"/>
    <w:pPr>
      <w:keepNext/>
      <w:ind w:right="-427"/>
      <w:outlineLvl w:val="3"/>
    </w:pPr>
    <w:rPr>
      <w:rFonts w:ascii="Verdana" w:hAnsi="Verdana"/>
      <w:b/>
      <w:bCs/>
      <w:color w:val="FFFFFF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</w:style>
  <w:style w:type="character" w:styleId="Hyperlink">
    <w:name w:val="Hyperlink"/>
    <w:rPr>
      <w:color w:val="0000FF"/>
      <w:u w:val="single"/>
    </w:rPr>
  </w:style>
  <w:style w:type="paragraph" w:styleId="Beschriftung">
    <w:name w:val="caption"/>
    <w:basedOn w:val="Standard"/>
    <w:next w:val="Standard"/>
    <w:qFormat/>
    <w:pPr>
      <w:framePr w:w="4230" w:h="1925" w:hRule="exact" w:wrap="notBeside" w:vAnchor="page" w:hAnchor="page" w:x="1522" w:y="3065"/>
      <w:spacing w:line="260" w:lineRule="atLeast"/>
    </w:pPr>
    <w:rPr>
      <w:rFonts w:ascii="Verdana" w:hAnsi="Verdana"/>
      <w:b/>
      <w:bCs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character" w:customStyle="1" w:styleId="BesuchterHyperlink">
    <w:name w:val="BesuchterHyperlink"/>
    <w:rPr>
      <w:color w:val="800080"/>
      <w:u w:val="single"/>
    </w:rPr>
  </w:style>
  <w:style w:type="paragraph" w:styleId="Textkrper">
    <w:name w:val="Body Text"/>
    <w:basedOn w:val="Standard"/>
    <w:pPr>
      <w:spacing w:line="240" w:lineRule="exact"/>
    </w:pPr>
    <w:rPr>
      <w:rFonts w:ascii="Verdana" w:hAnsi="Verdana"/>
      <w:sz w:val="16"/>
    </w:rPr>
  </w:style>
  <w:style w:type="paragraph" w:styleId="StandardWeb">
    <w:name w:val="Normal (Web)"/>
    <w:basedOn w:val="Standard"/>
    <w:rsid w:val="00D31AD4"/>
    <w:pPr>
      <w:spacing w:before="100" w:beforeAutospacing="1" w:after="100" w:afterAutospacing="1"/>
    </w:pPr>
    <w:rPr>
      <w:rFonts w:ascii="Times New Roman" w:hAnsi="Times New Roman"/>
      <w:spacing w:val="0"/>
      <w:sz w:val="24"/>
      <w:szCs w:val="24"/>
    </w:rPr>
  </w:style>
  <w:style w:type="paragraph" w:styleId="Sprechblasentext">
    <w:name w:val="Balloon Text"/>
    <w:basedOn w:val="Standard"/>
    <w:semiHidden/>
    <w:rsid w:val="00293859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rsid w:val="00DD1852"/>
    <w:rPr>
      <w:rFonts w:ascii="Verdana" w:hAnsi="Verdana"/>
      <w:color w:val="0000FF"/>
      <w:spacing w:val="0"/>
    </w:rPr>
  </w:style>
  <w:style w:type="character" w:styleId="Seitenzahl">
    <w:name w:val="page number"/>
    <w:basedOn w:val="Absatz-Standardschriftart"/>
    <w:rsid w:val="009F0686"/>
  </w:style>
  <w:style w:type="paragraph" w:customStyle="1" w:styleId="Formatvorlage6ptBlock">
    <w:name w:val="Formatvorlage 6 pt Block"/>
    <w:basedOn w:val="Standard"/>
    <w:rsid w:val="00A067C6"/>
    <w:pPr>
      <w:spacing w:after="120"/>
      <w:jc w:val="both"/>
    </w:pPr>
    <w:rPr>
      <w:rFonts w:ascii="Verdana" w:hAnsi="Verdana"/>
      <w:spacing w:val="0"/>
      <w:sz w:val="12"/>
    </w:rPr>
  </w:style>
  <w:style w:type="paragraph" w:customStyle="1" w:styleId="InhaltAufzhlung">
    <w:name w:val="Inhalt_Aufzählung"/>
    <w:basedOn w:val="Standard"/>
    <w:rsid w:val="00341923"/>
    <w:pPr>
      <w:numPr>
        <w:numId w:val="4"/>
      </w:numPr>
      <w:spacing w:before="120"/>
    </w:pPr>
    <w:rPr>
      <w:rFonts w:ascii="Verdana" w:hAnsi="Verdana"/>
    </w:rPr>
  </w:style>
  <w:style w:type="table" w:customStyle="1" w:styleId="Tabellengitternetz">
    <w:name w:val="Tabellengitternetz"/>
    <w:basedOn w:val="NormaleTabelle"/>
    <w:rsid w:val="002571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4Zchn">
    <w:name w:val="Überschrift 4 Zchn"/>
    <w:link w:val="berschrift4"/>
    <w:rsid w:val="004E1727"/>
    <w:rPr>
      <w:rFonts w:ascii="Verdana" w:hAnsi="Verdana"/>
      <w:b/>
      <w:bCs/>
      <w:color w:val="FFFFFF"/>
      <w:spacing w:val="5"/>
      <w:sz w:val="32"/>
    </w:rPr>
  </w:style>
  <w:style w:type="character" w:customStyle="1" w:styleId="FuzeileZchn">
    <w:name w:val="Fußzeile Zchn"/>
    <w:link w:val="Fuzeile"/>
    <w:rsid w:val="00542195"/>
    <w:rPr>
      <w:rFonts w:ascii="Swis721 LtEx BT" w:hAnsi="Swis721 LtEx BT"/>
      <w:spacing w:val="5"/>
    </w:rPr>
  </w:style>
  <w:style w:type="character" w:customStyle="1" w:styleId="KommentartextZchn">
    <w:name w:val="Kommentartext Zchn"/>
    <w:link w:val="Kommentartext"/>
    <w:rsid w:val="00DF67D0"/>
    <w:rPr>
      <w:rFonts w:ascii="Swis721 LtEx BT" w:hAnsi="Swis721 LtEx BT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celecta.de" TargetMode="External"/><Relationship Id="rId1" Type="http://schemas.openxmlformats.org/officeDocument/2006/relationships/hyperlink" Target="http://www.celecta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~1\gries\LOKALE~1\Temp\Angebot%20Linux%20210303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Linux 210303</Template>
  <TotalTime>0</TotalTime>
  <Pages>2</Pages>
  <Words>321</Words>
  <Characters>2793</Characters>
  <Application>Microsoft Office Word</Application>
  <DocSecurity>6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Musterfirma</vt:lpstr>
    </vt:vector>
  </TitlesOfParts>
  <Company>Schuster und Walther DV GmbH</Company>
  <LinksUpToDate>false</LinksUpToDate>
  <CharactersWithSpaces>3108</CharactersWithSpaces>
  <SharedDoc>false</SharedDoc>
  <HLinks>
    <vt:vector size="18" baseType="variant">
      <vt:variant>
        <vt:i4>1179682</vt:i4>
      </vt:variant>
      <vt:variant>
        <vt:i4>11</vt:i4>
      </vt:variant>
      <vt:variant>
        <vt:i4>0</vt:i4>
      </vt:variant>
      <vt:variant>
        <vt:i4>5</vt:i4>
      </vt:variant>
      <vt:variant>
        <vt:lpwstr>mailto:info@celecta.de</vt:lpwstr>
      </vt:variant>
      <vt:variant>
        <vt:lpwstr/>
      </vt:variant>
      <vt:variant>
        <vt:i4>7143535</vt:i4>
      </vt:variant>
      <vt:variant>
        <vt:i4>8</vt:i4>
      </vt:variant>
      <vt:variant>
        <vt:i4>0</vt:i4>
      </vt:variant>
      <vt:variant>
        <vt:i4>5</vt:i4>
      </vt:variant>
      <vt:variant>
        <vt:lpwstr>http://www.celecta.de/</vt:lpwstr>
      </vt:variant>
      <vt:variant>
        <vt:lpwstr/>
      </vt:variant>
      <vt:variant>
        <vt:i4>3670133</vt:i4>
      </vt:variant>
      <vt:variant>
        <vt:i4>-1</vt:i4>
      </vt:variant>
      <vt:variant>
        <vt:i4>2050</vt:i4>
      </vt:variant>
      <vt:variant>
        <vt:i4>1</vt:i4>
      </vt:variant>
      <vt:variant>
        <vt:lpwstr>C:\TEMP\logo3.gif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Musterfirma</dc:title>
  <dc:subject/>
  <dc:creator>gries</dc:creator>
  <cp:keywords/>
  <cp:lastModifiedBy>Sabine Grüner</cp:lastModifiedBy>
  <cp:revision>2</cp:revision>
  <cp:lastPrinted>2021-09-24T08:25:00Z</cp:lastPrinted>
  <dcterms:created xsi:type="dcterms:W3CDTF">2022-02-16T09:24:00Z</dcterms:created>
  <dcterms:modified xsi:type="dcterms:W3CDTF">2022-02-16T09:24:00Z</dcterms:modified>
</cp:coreProperties>
</file>